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2222" w14:textId="77777777" w:rsidR="00073D14" w:rsidRPr="00C53CC6" w:rsidRDefault="00073D14" w:rsidP="00073D14">
      <w:pPr>
        <w:spacing w:before="0" w:after="160" w:line="259" w:lineRule="auto"/>
        <w:ind w:firstLine="0"/>
        <w:contextualSpacing w:val="0"/>
        <w:rPr>
          <w:rFonts w:cs="Times New Roman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073D14" w:rsidRPr="00C53CC6" w14:paraId="150A83D7" w14:textId="77777777" w:rsidTr="005139F2">
        <w:tc>
          <w:tcPr>
            <w:tcW w:w="4820" w:type="dxa"/>
          </w:tcPr>
          <w:p w14:paraId="6904593A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66DFEEF8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37DF8553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УТВЕРЖДАЮ</w:t>
            </w:r>
          </w:p>
        </w:tc>
      </w:tr>
      <w:tr w:rsidR="00073D14" w:rsidRPr="00C53CC6" w14:paraId="6CB78D00" w14:textId="77777777" w:rsidTr="005139F2">
        <w:trPr>
          <w:trHeight w:val="2047"/>
        </w:trPr>
        <w:tc>
          <w:tcPr>
            <w:tcW w:w="4820" w:type="dxa"/>
          </w:tcPr>
          <w:p w14:paraId="4F709BE8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2E19F417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34B5E3E8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40F5150C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________________ Сергеева Е. Г.</w:t>
            </w:r>
          </w:p>
          <w:p w14:paraId="15353811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«____» _____________ 20__ г.</w:t>
            </w:r>
          </w:p>
          <w:p w14:paraId="35B49B53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М.П.</w:t>
            </w:r>
          </w:p>
        </w:tc>
      </w:tr>
    </w:tbl>
    <w:p w14:paraId="58A92EA3" w14:textId="2C78BAC8" w:rsidR="00073D14" w:rsidRPr="00C53CC6" w:rsidRDefault="00073D14" w:rsidP="00073D14">
      <w:pPr>
        <w:ind w:firstLine="0"/>
        <w:jc w:val="center"/>
        <w:rPr>
          <w:rFonts w:cs="Times New Roman"/>
          <w:b/>
          <w:szCs w:val="24"/>
          <w:lang w:val="en-US"/>
        </w:rPr>
      </w:pPr>
      <w:r w:rsidRPr="00C53CC6">
        <w:rPr>
          <w:rFonts w:cs="Times New Roman"/>
          <w:b/>
          <w:szCs w:val="24"/>
        </w:rPr>
        <w:t>ПРОГРАММА И МЕТОДИКА ИСПЫТАНИЙ</w:t>
      </w:r>
    </w:p>
    <w:p w14:paraId="56F747DC" w14:textId="0969A600" w:rsidR="00073D14" w:rsidRPr="00C53CC6" w:rsidRDefault="00073D14" w:rsidP="00073D14">
      <w:pPr>
        <w:ind w:left="1416" w:firstLine="0"/>
        <w:rPr>
          <w:rFonts w:cs="Times New Roman"/>
          <w:szCs w:val="24"/>
        </w:rPr>
      </w:pPr>
      <w:r w:rsidRPr="00C53CC6">
        <w:rPr>
          <w:rFonts w:cs="Times New Roman"/>
          <w:szCs w:val="24"/>
          <w:u w:val="single"/>
        </w:rPr>
        <w:t>«</w:t>
      </w:r>
      <w:r w:rsidR="00AF1A46">
        <w:rPr>
          <w:rFonts w:cs="Times New Roman"/>
          <w:szCs w:val="24"/>
          <w:u w:val="single"/>
        </w:rPr>
        <w:t xml:space="preserve">Система </w:t>
      </w:r>
      <w:r w:rsidR="000914C1">
        <w:rPr>
          <w:rFonts w:cs="Times New Roman"/>
          <w:szCs w:val="24"/>
          <w:u w:val="single"/>
        </w:rPr>
        <w:t xml:space="preserve">автоматизированного тестирования </w:t>
      </w:r>
      <w:r w:rsidR="00EC6711">
        <w:rPr>
          <w:rFonts w:cs="Times New Roman"/>
          <w:szCs w:val="24"/>
          <w:u w:val="single"/>
        </w:rPr>
        <w:t>безопасности веб-приложений</w:t>
      </w:r>
      <w:r w:rsidRPr="00C53CC6">
        <w:rPr>
          <w:rFonts w:cs="Times New Roman"/>
          <w:szCs w:val="24"/>
          <w:u w:val="single"/>
        </w:rPr>
        <w:t>»</w:t>
      </w:r>
    </w:p>
    <w:p w14:paraId="678CA0F4" w14:textId="77777777" w:rsidR="00073D14" w:rsidRPr="00C53CC6" w:rsidRDefault="00073D14" w:rsidP="00073D14">
      <w:pPr>
        <w:ind w:firstLine="0"/>
        <w:rPr>
          <w:rFonts w:cs="Times New Roman"/>
          <w:szCs w:val="24"/>
          <w:u w:val="single"/>
        </w:rPr>
      </w:pPr>
      <w:r w:rsidRPr="00C53CC6">
        <w:rPr>
          <w:rFonts w:cs="Times New Roman"/>
          <w:szCs w:val="24"/>
          <w:u w:val="single"/>
        </w:rPr>
        <w:t xml:space="preserve"> </w:t>
      </w:r>
    </w:p>
    <w:p w14:paraId="1907AF46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56DBC2DB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073D14" w:rsidRPr="00C53CC6" w14:paraId="49C5D016" w14:textId="77777777" w:rsidTr="005139F2">
        <w:tc>
          <w:tcPr>
            <w:tcW w:w="4820" w:type="dxa"/>
            <w:hideMark/>
          </w:tcPr>
          <w:p w14:paraId="47CF2EC3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7241DB8F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6390EC4A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СОГЛАСОВАНО</w:t>
            </w:r>
          </w:p>
        </w:tc>
      </w:tr>
      <w:tr w:rsidR="00073D14" w:rsidRPr="00C53CC6" w14:paraId="57258367" w14:textId="77777777" w:rsidTr="005139F2">
        <w:trPr>
          <w:trHeight w:val="1713"/>
        </w:trPr>
        <w:tc>
          <w:tcPr>
            <w:tcW w:w="4820" w:type="dxa"/>
            <w:hideMark/>
          </w:tcPr>
          <w:p w14:paraId="44CCC9D6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Колледж ВятГУ</w:t>
            </w:r>
          </w:p>
          <w:p w14:paraId="7F67FB84" w14:textId="371547F3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 xml:space="preserve">________________ </w:t>
            </w:r>
            <w:r w:rsidR="00EC6711">
              <w:rPr>
                <w:rFonts w:cs="Times New Roman"/>
                <w:szCs w:val="24"/>
              </w:rPr>
              <w:t>Вершинина Н.Д</w:t>
            </w:r>
            <w:r w:rsidRPr="00C53CC6">
              <w:rPr>
                <w:rFonts w:cs="Times New Roman"/>
                <w:szCs w:val="24"/>
              </w:rPr>
              <w:t>.</w:t>
            </w:r>
          </w:p>
          <w:p w14:paraId="532902EB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«____» _____________ 20__ г.</w:t>
            </w:r>
          </w:p>
          <w:p w14:paraId="6761D6E6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2F7E141E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12D67F38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Руководитель УП</w:t>
            </w:r>
          </w:p>
          <w:p w14:paraId="49DB4349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________________ Долженкова М. Л.</w:t>
            </w:r>
          </w:p>
          <w:p w14:paraId="7BB12D58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073D14" w:rsidRPr="00C53CC6" w14:paraId="43E1D89D" w14:textId="77777777" w:rsidTr="005139F2">
        <w:trPr>
          <w:trHeight w:val="420"/>
        </w:trPr>
        <w:tc>
          <w:tcPr>
            <w:tcW w:w="4820" w:type="dxa"/>
          </w:tcPr>
          <w:p w14:paraId="552ED8C3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13EA296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AEFFDA0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073D14" w:rsidRPr="00C53CC6" w14:paraId="27795389" w14:textId="77777777" w:rsidTr="005139F2">
        <w:trPr>
          <w:trHeight w:val="1713"/>
        </w:trPr>
        <w:tc>
          <w:tcPr>
            <w:tcW w:w="4820" w:type="dxa"/>
          </w:tcPr>
          <w:p w14:paraId="4A3FDD25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F13B3AE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1E0C885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073D14" w:rsidRPr="00C53CC6" w14:paraId="6A0E5492" w14:textId="77777777" w:rsidTr="005139F2">
        <w:trPr>
          <w:trHeight w:val="420"/>
        </w:trPr>
        <w:tc>
          <w:tcPr>
            <w:tcW w:w="4820" w:type="dxa"/>
          </w:tcPr>
          <w:p w14:paraId="7486719B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C1390C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3B6775F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073D14" w:rsidRPr="00C53CC6" w14:paraId="5E041C0A" w14:textId="77777777" w:rsidTr="005139F2">
        <w:trPr>
          <w:trHeight w:val="1713"/>
        </w:trPr>
        <w:tc>
          <w:tcPr>
            <w:tcW w:w="4820" w:type="dxa"/>
          </w:tcPr>
          <w:p w14:paraId="42CF55CE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71BA7D7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B029B13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</w:tr>
    </w:tbl>
    <w:p w14:paraId="5EB49A73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5196206B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07667F44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022D17BE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16F484CE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7A75A34F" w14:textId="77777777" w:rsidR="00073D14" w:rsidRPr="00C53CC6" w:rsidRDefault="00073D14" w:rsidP="00073D14">
      <w:pPr>
        <w:ind w:firstLine="0"/>
        <w:jc w:val="center"/>
        <w:rPr>
          <w:rFonts w:cs="Times New Roman"/>
          <w:szCs w:val="24"/>
        </w:rPr>
      </w:pPr>
      <w:r w:rsidRPr="00C53CC6">
        <w:rPr>
          <w:rFonts w:cs="Times New Roman"/>
          <w:szCs w:val="24"/>
        </w:rPr>
        <w:t>2024</w:t>
      </w:r>
    </w:p>
    <w:bookmarkEnd w:id="0"/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 w:rsidP="00F342E1">
          <w:pPr>
            <w:pStyle w:val="afb"/>
          </w:pPr>
        </w:p>
        <w:p w14:paraId="72669876" w14:textId="50246C23" w:rsidR="00F617D8" w:rsidRDefault="00442256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58774" w:history="1">
            <w:r w:rsidR="00F617D8" w:rsidRPr="002A0CA4">
              <w:rPr>
                <w:rStyle w:val="a6"/>
              </w:rPr>
              <w:t>1</w:t>
            </w:r>
            <w:r w:rsidR="00F617D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F617D8" w:rsidRPr="002A0CA4">
              <w:rPr>
                <w:rStyle w:val="a6"/>
              </w:rPr>
              <w:t>Объект испытаний</w:t>
            </w:r>
            <w:r w:rsidR="00F617D8">
              <w:rPr>
                <w:webHidden/>
              </w:rPr>
              <w:tab/>
            </w:r>
            <w:r w:rsidR="00F617D8">
              <w:rPr>
                <w:webHidden/>
              </w:rPr>
              <w:fldChar w:fldCharType="begin"/>
            </w:r>
            <w:r w:rsidR="00F617D8">
              <w:rPr>
                <w:webHidden/>
              </w:rPr>
              <w:instrText xml:space="preserve"> PAGEREF _Toc182758774 \h </w:instrText>
            </w:r>
            <w:r w:rsidR="00F617D8">
              <w:rPr>
                <w:webHidden/>
              </w:rPr>
            </w:r>
            <w:r w:rsidR="00F617D8">
              <w:rPr>
                <w:webHidden/>
              </w:rPr>
              <w:fldChar w:fldCharType="separate"/>
            </w:r>
            <w:r w:rsidR="00F617D8">
              <w:rPr>
                <w:webHidden/>
              </w:rPr>
              <w:t>1</w:t>
            </w:r>
            <w:r w:rsidR="00F617D8">
              <w:rPr>
                <w:webHidden/>
              </w:rPr>
              <w:fldChar w:fldCharType="end"/>
            </w:r>
          </w:hyperlink>
        </w:p>
        <w:p w14:paraId="64F3D7C8" w14:textId="04E17A07" w:rsidR="00F617D8" w:rsidRDefault="00E14B5A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75" w:history="1">
            <w:r w:rsidR="00F617D8" w:rsidRPr="002A0CA4">
              <w:rPr>
                <w:rStyle w:val="a6"/>
              </w:rPr>
              <w:t>2</w:t>
            </w:r>
            <w:r w:rsidR="00F617D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F617D8" w:rsidRPr="002A0CA4">
              <w:rPr>
                <w:rStyle w:val="a6"/>
              </w:rPr>
              <w:t>Цель испытаний</w:t>
            </w:r>
            <w:r w:rsidR="00F617D8">
              <w:rPr>
                <w:webHidden/>
              </w:rPr>
              <w:tab/>
            </w:r>
            <w:r w:rsidR="00F617D8">
              <w:rPr>
                <w:webHidden/>
              </w:rPr>
              <w:fldChar w:fldCharType="begin"/>
            </w:r>
            <w:r w:rsidR="00F617D8">
              <w:rPr>
                <w:webHidden/>
              </w:rPr>
              <w:instrText xml:space="preserve"> PAGEREF _Toc182758775 \h </w:instrText>
            </w:r>
            <w:r w:rsidR="00F617D8">
              <w:rPr>
                <w:webHidden/>
              </w:rPr>
            </w:r>
            <w:r w:rsidR="00F617D8">
              <w:rPr>
                <w:webHidden/>
              </w:rPr>
              <w:fldChar w:fldCharType="separate"/>
            </w:r>
            <w:r w:rsidR="00F617D8">
              <w:rPr>
                <w:webHidden/>
              </w:rPr>
              <w:t>2</w:t>
            </w:r>
            <w:r w:rsidR="00F617D8">
              <w:rPr>
                <w:webHidden/>
              </w:rPr>
              <w:fldChar w:fldCharType="end"/>
            </w:r>
          </w:hyperlink>
        </w:p>
        <w:p w14:paraId="79AA09AA" w14:textId="4D64A771" w:rsidR="00F617D8" w:rsidRDefault="00E14B5A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76" w:history="1">
            <w:r w:rsidR="00F617D8" w:rsidRPr="002A0CA4">
              <w:rPr>
                <w:rStyle w:val="a6"/>
              </w:rPr>
              <w:t>3</w:t>
            </w:r>
            <w:r w:rsidR="00F617D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F617D8" w:rsidRPr="002A0CA4">
              <w:rPr>
                <w:rStyle w:val="a6"/>
              </w:rPr>
              <w:t>Требования к боту</w:t>
            </w:r>
            <w:r w:rsidR="00F617D8">
              <w:rPr>
                <w:webHidden/>
              </w:rPr>
              <w:tab/>
            </w:r>
            <w:r w:rsidR="00F617D8">
              <w:rPr>
                <w:webHidden/>
              </w:rPr>
              <w:fldChar w:fldCharType="begin"/>
            </w:r>
            <w:r w:rsidR="00F617D8">
              <w:rPr>
                <w:webHidden/>
              </w:rPr>
              <w:instrText xml:space="preserve"> PAGEREF _Toc182758776 \h </w:instrText>
            </w:r>
            <w:r w:rsidR="00F617D8">
              <w:rPr>
                <w:webHidden/>
              </w:rPr>
            </w:r>
            <w:r w:rsidR="00F617D8">
              <w:rPr>
                <w:webHidden/>
              </w:rPr>
              <w:fldChar w:fldCharType="separate"/>
            </w:r>
            <w:r w:rsidR="00F617D8">
              <w:rPr>
                <w:webHidden/>
              </w:rPr>
              <w:t>3</w:t>
            </w:r>
            <w:r w:rsidR="00F617D8">
              <w:rPr>
                <w:webHidden/>
              </w:rPr>
              <w:fldChar w:fldCharType="end"/>
            </w:r>
          </w:hyperlink>
        </w:p>
        <w:p w14:paraId="0B41C230" w14:textId="0EF40D21" w:rsidR="00F617D8" w:rsidRDefault="00E14B5A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77" w:history="1">
            <w:r w:rsidR="00F617D8" w:rsidRPr="002A0CA4">
              <w:rPr>
                <w:rStyle w:val="a6"/>
              </w:rPr>
              <w:t>4</w:t>
            </w:r>
            <w:r w:rsidR="00F617D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F617D8" w:rsidRPr="002A0CA4">
              <w:rPr>
                <w:rStyle w:val="a6"/>
              </w:rPr>
              <w:t>Требования к программной документации</w:t>
            </w:r>
            <w:r w:rsidR="00F617D8">
              <w:rPr>
                <w:webHidden/>
              </w:rPr>
              <w:tab/>
            </w:r>
            <w:r w:rsidR="00F617D8">
              <w:rPr>
                <w:webHidden/>
              </w:rPr>
              <w:fldChar w:fldCharType="begin"/>
            </w:r>
            <w:r w:rsidR="00F617D8">
              <w:rPr>
                <w:webHidden/>
              </w:rPr>
              <w:instrText xml:space="preserve"> PAGEREF _Toc182758777 \h </w:instrText>
            </w:r>
            <w:r w:rsidR="00F617D8">
              <w:rPr>
                <w:webHidden/>
              </w:rPr>
            </w:r>
            <w:r w:rsidR="00F617D8">
              <w:rPr>
                <w:webHidden/>
              </w:rPr>
              <w:fldChar w:fldCharType="separate"/>
            </w:r>
            <w:r w:rsidR="00F617D8">
              <w:rPr>
                <w:webHidden/>
              </w:rPr>
              <w:t>4</w:t>
            </w:r>
            <w:r w:rsidR="00F617D8">
              <w:rPr>
                <w:webHidden/>
              </w:rPr>
              <w:fldChar w:fldCharType="end"/>
            </w:r>
          </w:hyperlink>
        </w:p>
        <w:p w14:paraId="74C34FA0" w14:textId="2F8FD222" w:rsidR="00F617D8" w:rsidRDefault="00E14B5A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78" w:history="1">
            <w:r w:rsidR="00F617D8" w:rsidRPr="002A0CA4">
              <w:rPr>
                <w:rStyle w:val="a6"/>
                <w:lang w:val="en-US"/>
              </w:rPr>
              <w:t>5</w:t>
            </w:r>
            <w:r w:rsidR="00F617D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F617D8" w:rsidRPr="002A0CA4">
              <w:rPr>
                <w:rStyle w:val="a6"/>
              </w:rPr>
              <w:t>Методы испытаний</w:t>
            </w:r>
            <w:r w:rsidR="00F617D8">
              <w:rPr>
                <w:webHidden/>
              </w:rPr>
              <w:tab/>
            </w:r>
            <w:r w:rsidR="00F617D8">
              <w:rPr>
                <w:webHidden/>
              </w:rPr>
              <w:fldChar w:fldCharType="begin"/>
            </w:r>
            <w:r w:rsidR="00F617D8">
              <w:rPr>
                <w:webHidden/>
              </w:rPr>
              <w:instrText xml:space="preserve"> PAGEREF _Toc182758778 \h </w:instrText>
            </w:r>
            <w:r w:rsidR="00F617D8">
              <w:rPr>
                <w:webHidden/>
              </w:rPr>
            </w:r>
            <w:r w:rsidR="00F617D8">
              <w:rPr>
                <w:webHidden/>
              </w:rPr>
              <w:fldChar w:fldCharType="separate"/>
            </w:r>
            <w:r w:rsidR="00F617D8">
              <w:rPr>
                <w:webHidden/>
              </w:rPr>
              <w:t>5</w:t>
            </w:r>
            <w:r w:rsidR="00F617D8">
              <w:rPr>
                <w:webHidden/>
              </w:rPr>
              <w:fldChar w:fldCharType="end"/>
            </w:r>
          </w:hyperlink>
        </w:p>
        <w:p w14:paraId="03D2A311" w14:textId="4D0DE5E6" w:rsidR="00F617D8" w:rsidRDefault="00E14B5A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79" w:history="1">
            <w:r w:rsidR="00F617D8" w:rsidRPr="002A0CA4">
              <w:rPr>
                <w:rStyle w:val="a6"/>
              </w:rPr>
              <w:t>6</w:t>
            </w:r>
            <w:r w:rsidR="00F617D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F617D8" w:rsidRPr="002A0CA4">
              <w:rPr>
                <w:rStyle w:val="a6"/>
              </w:rPr>
              <w:t>Требования по испытаниям программных средств</w:t>
            </w:r>
            <w:r w:rsidR="00F617D8">
              <w:rPr>
                <w:webHidden/>
              </w:rPr>
              <w:tab/>
            </w:r>
            <w:r w:rsidR="00F617D8">
              <w:rPr>
                <w:webHidden/>
              </w:rPr>
              <w:fldChar w:fldCharType="begin"/>
            </w:r>
            <w:r w:rsidR="00F617D8">
              <w:rPr>
                <w:webHidden/>
              </w:rPr>
              <w:instrText xml:space="preserve"> PAGEREF _Toc182758779 \h </w:instrText>
            </w:r>
            <w:r w:rsidR="00F617D8">
              <w:rPr>
                <w:webHidden/>
              </w:rPr>
            </w:r>
            <w:r w:rsidR="00F617D8">
              <w:rPr>
                <w:webHidden/>
              </w:rPr>
              <w:fldChar w:fldCharType="separate"/>
            </w:r>
            <w:r w:rsidR="00F617D8">
              <w:rPr>
                <w:webHidden/>
              </w:rPr>
              <w:t>8</w:t>
            </w:r>
            <w:r w:rsidR="00F617D8">
              <w:rPr>
                <w:webHidden/>
              </w:rPr>
              <w:fldChar w:fldCharType="end"/>
            </w:r>
          </w:hyperlink>
        </w:p>
        <w:p w14:paraId="42C6730E" w14:textId="1C2CE6CF" w:rsidR="00F617D8" w:rsidRDefault="00E14B5A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80" w:history="1">
            <w:r w:rsidR="00F617D8" w:rsidRPr="002A0CA4">
              <w:rPr>
                <w:rStyle w:val="a6"/>
              </w:rPr>
              <w:t>7</w:t>
            </w:r>
            <w:r w:rsidR="00F617D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F617D8" w:rsidRPr="002A0CA4">
              <w:rPr>
                <w:rStyle w:val="a6"/>
              </w:rPr>
              <w:t>Перечень работ, проводимых после завершения испытаний</w:t>
            </w:r>
            <w:r w:rsidR="00F617D8">
              <w:rPr>
                <w:webHidden/>
              </w:rPr>
              <w:tab/>
            </w:r>
            <w:r w:rsidR="00F617D8">
              <w:rPr>
                <w:webHidden/>
              </w:rPr>
              <w:fldChar w:fldCharType="begin"/>
            </w:r>
            <w:r w:rsidR="00F617D8">
              <w:rPr>
                <w:webHidden/>
              </w:rPr>
              <w:instrText xml:space="preserve"> PAGEREF _Toc182758780 \h </w:instrText>
            </w:r>
            <w:r w:rsidR="00F617D8">
              <w:rPr>
                <w:webHidden/>
              </w:rPr>
            </w:r>
            <w:r w:rsidR="00F617D8">
              <w:rPr>
                <w:webHidden/>
              </w:rPr>
              <w:fldChar w:fldCharType="separate"/>
            </w:r>
            <w:r w:rsidR="00F617D8">
              <w:rPr>
                <w:webHidden/>
              </w:rPr>
              <w:t>9</w:t>
            </w:r>
            <w:r w:rsidR="00F617D8">
              <w:rPr>
                <w:webHidden/>
              </w:rPr>
              <w:fldChar w:fldCharType="end"/>
            </w:r>
          </w:hyperlink>
        </w:p>
        <w:p w14:paraId="5238BC8C" w14:textId="58137940" w:rsidR="00F617D8" w:rsidRDefault="00E14B5A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81" w:history="1">
            <w:r w:rsidR="00F617D8" w:rsidRPr="002A0CA4">
              <w:rPr>
                <w:rStyle w:val="a6"/>
              </w:rPr>
              <w:t>8</w:t>
            </w:r>
            <w:r w:rsidR="00F617D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F617D8" w:rsidRPr="002A0CA4">
              <w:rPr>
                <w:rStyle w:val="a6"/>
              </w:rPr>
              <w:t>Метрологическое обеспечение испытаний</w:t>
            </w:r>
            <w:r w:rsidR="00F617D8">
              <w:rPr>
                <w:webHidden/>
              </w:rPr>
              <w:tab/>
            </w:r>
            <w:r w:rsidR="00F617D8">
              <w:rPr>
                <w:webHidden/>
              </w:rPr>
              <w:fldChar w:fldCharType="begin"/>
            </w:r>
            <w:r w:rsidR="00F617D8">
              <w:rPr>
                <w:webHidden/>
              </w:rPr>
              <w:instrText xml:space="preserve"> PAGEREF _Toc182758781 \h </w:instrText>
            </w:r>
            <w:r w:rsidR="00F617D8">
              <w:rPr>
                <w:webHidden/>
              </w:rPr>
            </w:r>
            <w:r w:rsidR="00F617D8">
              <w:rPr>
                <w:webHidden/>
              </w:rPr>
              <w:fldChar w:fldCharType="separate"/>
            </w:r>
            <w:r w:rsidR="00F617D8">
              <w:rPr>
                <w:webHidden/>
              </w:rPr>
              <w:t>10</w:t>
            </w:r>
            <w:r w:rsidR="00F617D8">
              <w:rPr>
                <w:webHidden/>
              </w:rPr>
              <w:fldChar w:fldCharType="end"/>
            </w:r>
          </w:hyperlink>
        </w:p>
        <w:p w14:paraId="65A6263E" w14:textId="15827EA8" w:rsidR="00F617D8" w:rsidRDefault="00E14B5A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82" w:history="1">
            <w:r w:rsidR="00F617D8" w:rsidRPr="002A0CA4">
              <w:rPr>
                <w:rStyle w:val="a6"/>
              </w:rPr>
              <w:t>9</w:t>
            </w:r>
            <w:r w:rsidR="00F617D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F617D8" w:rsidRPr="002A0CA4">
              <w:rPr>
                <w:rStyle w:val="a6"/>
              </w:rPr>
              <w:t>Отчетность</w:t>
            </w:r>
            <w:r w:rsidR="00F617D8">
              <w:rPr>
                <w:webHidden/>
              </w:rPr>
              <w:tab/>
            </w:r>
            <w:r w:rsidR="00F617D8">
              <w:rPr>
                <w:webHidden/>
              </w:rPr>
              <w:fldChar w:fldCharType="begin"/>
            </w:r>
            <w:r w:rsidR="00F617D8">
              <w:rPr>
                <w:webHidden/>
              </w:rPr>
              <w:instrText xml:space="preserve"> PAGEREF _Toc182758782 \h </w:instrText>
            </w:r>
            <w:r w:rsidR="00F617D8">
              <w:rPr>
                <w:webHidden/>
              </w:rPr>
            </w:r>
            <w:r w:rsidR="00F617D8">
              <w:rPr>
                <w:webHidden/>
              </w:rPr>
              <w:fldChar w:fldCharType="separate"/>
            </w:r>
            <w:r w:rsidR="00F617D8">
              <w:rPr>
                <w:webHidden/>
              </w:rPr>
              <w:t>11</w:t>
            </w:r>
            <w:r w:rsidR="00F617D8">
              <w:rPr>
                <w:webHidden/>
              </w:rPr>
              <w:fldChar w:fldCharType="end"/>
            </w:r>
          </w:hyperlink>
        </w:p>
        <w:p w14:paraId="3653B044" w14:textId="3215FB21" w:rsidR="00AA6D98" w:rsidRPr="00AA6D98" w:rsidRDefault="00442256" w:rsidP="00AA6D98">
          <w:pPr>
            <w:ind w:firstLine="0"/>
            <w:sectPr w:rsidR="00AA6D98" w:rsidRPr="00AA6D98" w:rsidSect="00AA6D98">
              <w:headerReference w:type="default" r:id="rId11"/>
              <w:pgSz w:w="11906" w:h="16838"/>
              <w:pgMar w:top="1134" w:right="567" w:bottom="1134" w:left="1134" w:header="709" w:footer="709" w:gutter="0"/>
              <w:cols w:space="708"/>
              <w:titlePg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bookmarkStart w:id="1" w:name="_Hlk128749851" w:displacedByCustomXml="prev"/>
    <w:p w14:paraId="52FB7B7C" w14:textId="77777777" w:rsidR="00AA6D98" w:rsidRDefault="00AA6D98" w:rsidP="00F617D8">
      <w:pPr>
        <w:pStyle w:val="1"/>
        <w:spacing w:before="240"/>
        <w:ind w:firstLine="709"/>
      </w:pPr>
      <w:bookmarkStart w:id="2" w:name="_Toc182758774"/>
      <w:r>
        <w:lastRenderedPageBreak/>
        <w:t>Объект испытаний</w:t>
      </w:r>
      <w:bookmarkEnd w:id="2"/>
      <w:r>
        <w:t xml:space="preserve"> </w:t>
      </w:r>
    </w:p>
    <w:p w14:paraId="14BD38F0" w14:textId="30D5167A" w:rsidR="00AA6D98" w:rsidRDefault="00AA6D98" w:rsidP="00F617D8">
      <w:pPr>
        <w:ind w:firstLine="709"/>
        <w:sectPr w:rsidR="00AA6D98" w:rsidSect="00F617D8">
          <w:headerReference w:type="default" r:id="rId12"/>
          <w:headerReference w:type="first" r:id="rId13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  <w:r w:rsidRPr="001E16C4">
        <w:t xml:space="preserve">Объектом испытаний является </w:t>
      </w:r>
      <w:r w:rsidR="001B2700">
        <w:rPr>
          <w:rFonts w:cs="Times New Roman"/>
          <w:szCs w:val="24"/>
        </w:rPr>
        <w:t>система для автоматизированного тестирования безопасности веб-приложений</w:t>
      </w:r>
      <w:r w:rsidRPr="001E16C4">
        <w:t>. Разрабатываем</w:t>
      </w:r>
      <w:r w:rsidR="001B2700">
        <w:t xml:space="preserve">ая система </w:t>
      </w:r>
      <w:r w:rsidRPr="001E16C4">
        <w:t>предназначен</w:t>
      </w:r>
      <w:r w:rsidR="001B2700">
        <w:t>а</w:t>
      </w:r>
      <w:r w:rsidRPr="001E16C4">
        <w:t xml:space="preserve"> для </w:t>
      </w:r>
      <w:r w:rsidR="007D153B">
        <w:t xml:space="preserve">ля специалистов в области информационной безопасности, разработчиков и </w:t>
      </w:r>
      <w:proofErr w:type="spellStart"/>
      <w:r w:rsidR="007D153B">
        <w:t>DevOps</w:t>
      </w:r>
      <w:proofErr w:type="spellEnd"/>
      <w:r w:rsidR="007D153B">
        <w:t>-инженеров, заинтересованных в оперативном выявлении, анализе и подтверждении уязвимостей в веб-ресурсах и API-сервисах</w:t>
      </w:r>
      <w:r w:rsidRPr="001E16C4">
        <w:t>.</w:t>
      </w:r>
    </w:p>
    <w:p w14:paraId="3A3E1073" w14:textId="77777777" w:rsidR="00AA6D98" w:rsidRDefault="00AA6D98" w:rsidP="00AA6D98">
      <w:pPr>
        <w:pStyle w:val="1"/>
        <w:spacing w:before="240"/>
        <w:ind w:firstLine="709"/>
      </w:pPr>
      <w:bookmarkStart w:id="3" w:name="_Toc182758775"/>
      <w:r>
        <w:lastRenderedPageBreak/>
        <w:t>Цель испытаний</w:t>
      </w:r>
      <w:bookmarkEnd w:id="3"/>
      <w:r>
        <w:t xml:space="preserve"> </w:t>
      </w:r>
    </w:p>
    <w:p w14:paraId="7A09EDA1" w14:textId="1D8A6B76" w:rsidR="00AA6D98" w:rsidRDefault="00AA6D98" w:rsidP="00AA6D98">
      <w:pPr>
        <w:ind w:firstLine="709"/>
      </w:pPr>
      <w:r w:rsidRPr="001E16C4">
        <w:t xml:space="preserve">Целью испытаний является проверка соответствия функциональности </w:t>
      </w:r>
      <w:r w:rsidR="007D153B">
        <w:t>системы</w:t>
      </w:r>
      <w:r w:rsidRPr="001E16C4">
        <w:t xml:space="preserve"> требованиям технического задания, оценка </w:t>
      </w:r>
      <w:r w:rsidR="007D153B">
        <w:t>ее</w:t>
      </w:r>
      <w:r w:rsidRPr="001E16C4">
        <w:t xml:space="preserve"> стабильности и надежности работы при различных сценариях взаимодействия с пользователями. Испытания включают проверку корректности обработки данных, удобства пользовательского интерфейса и соответствия требованиям безопасности</w:t>
      </w:r>
      <w:r>
        <w:t>.</w:t>
      </w:r>
    </w:p>
    <w:p w14:paraId="0BFDD48D" w14:textId="77777777" w:rsidR="00A849D6" w:rsidRDefault="00A849D6" w:rsidP="00A849D6"/>
    <w:p w14:paraId="27824C5A" w14:textId="346EA370" w:rsidR="00A849D6" w:rsidRDefault="00A849D6" w:rsidP="00B57F9F">
      <w:pPr>
        <w:pStyle w:val="1"/>
        <w:ind w:firstLine="709"/>
      </w:pPr>
      <w:bookmarkStart w:id="4" w:name="_Toc182758776"/>
      <w:r>
        <w:lastRenderedPageBreak/>
        <w:t xml:space="preserve">Требования к </w:t>
      </w:r>
      <w:bookmarkEnd w:id="4"/>
      <w:r w:rsidR="00300A84">
        <w:t>системе</w:t>
      </w:r>
      <w:r>
        <w:t xml:space="preserve"> </w:t>
      </w:r>
    </w:p>
    <w:p w14:paraId="7C3C7023" w14:textId="55B3E354" w:rsidR="001E16C4" w:rsidRPr="001E16C4" w:rsidRDefault="00DE0637" w:rsidP="00DE0637">
      <w:pPr>
        <w:tabs>
          <w:tab w:val="left" w:pos="1418"/>
        </w:tabs>
        <w:ind w:firstLine="709"/>
      </w:pPr>
      <w:r>
        <w:t>Система автоматизированного тестирования</w:t>
      </w:r>
      <w:r w:rsidR="00D362BB">
        <w:t xml:space="preserve"> безопасности</w:t>
      </w:r>
      <w:r w:rsidR="001E16C4" w:rsidRPr="001E16C4">
        <w:t xml:space="preserve"> должен реализовывать следующие функции:</w:t>
      </w:r>
    </w:p>
    <w:p w14:paraId="57DC7961" w14:textId="269EF6F3" w:rsidR="001E16C4" w:rsidRDefault="00EF4A42" w:rsidP="001E16C4">
      <w:pPr>
        <w:pStyle w:val="a0"/>
        <w:numPr>
          <w:ilvl w:val="0"/>
          <w:numId w:val="35"/>
        </w:numPr>
        <w:tabs>
          <w:tab w:val="left" w:pos="1418"/>
        </w:tabs>
      </w:pPr>
      <w:r>
        <w:t xml:space="preserve">инициализация и авторизация пользователей: </w:t>
      </w:r>
      <w:r w:rsidR="00856A27">
        <w:t>при входе пользователь проходит авторизацию;</w:t>
      </w:r>
    </w:p>
    <w:p w14:paraId="02122661" w14:textId="63FC771C" w:rsidR="00856A27" w:rsidRDefault="00856A27" w:rsidP="001E16C4">
      <w:pPr>
        <w:pStyle w:val="a0"/>
        <w:numPr>
          <w:ilvl w:val="0"/>
          <w:numId w:val="35"/>
        </w:numPr>
        <w:tabs>
          <w:tab w:val="left" w:pos="1418"/>
        </w:tabs>
      </w:pPr>
      <w:r>
        <w:t>после успешного входа открывается основное меню интерфейса с доступом к основным модулям;</w:t>
      </w:r>
    </w:p>
    <w:p w14:paraId="2AFA97A3" w14:textId="75085F60" w:rsidR="00856A27" w:rsidRDefault="00EA7520" w:rsidP="001E16C4">
      <w:pPr>
        <w:pStyle w:val="a0"/>
        <w:numPr>
          <w:ilvl w:val="0"/>
          <w:numId w:val="35"/>
        </w:numPr>
        <w:tabs>
          <w:tab w:val="left" w:pos="1418"/>
        </w:tabs>
      </w:pPr>
      <w:r>
        <w:t xml:space="preserve">запуск сканирования веб-приложений: пользователь может указать </w:t>
      </w:r>
      <w:r>
        <w:rPr>
          <w:lang w:val="en-US"/>
        </w:rPr>
        <w:t>URL</w:t>
      </w:r>
      <w:r>
        <w:t>, параметры проверки (</w:t>
      </w:r>
      <w:r>
        <w:rPr>
          <w:lang w:val="en-US"/>
        </w:rPr>
        <w:t>DAST</w:t>
      </w:r>
      <w:r w:rsidRPr="00EA7520">
        <w:t xml:space="preserve">, </w:t>
      </w:r>
      <w:r>
        <w:rPr>
          <w:lang w:val="en-US"/>
        </w:rPr>
        <w:t>SAST</w:t>
      </w:r>
      <w:r w:rsidRPr="00EA7520">
        <w:t xml:space="preserve">, </w:t>
      </w:r>
      <w:r>
        <w:t xml:space="preserve">или комбинированный), глубину анализа, </w:t>
      </w:r>
      <w:proofErr w:type="spellStart"/>
      <w:r w:rsidR="005E2E45">
        <w:t>авторизационные</w:t>
      </w:r>
      <w:proofErr w:type="spellEnd"/>
      <w:r w:rsidR="005E2E45">
        <w:t xml:space="preserve"> </w:t>
      </w:r>
      <w:r w:rsidR="005E2E45">
        <w:t>данные и дополнительные опции;</w:t>
      </w:r>
    </w:p>
    <w:p w14:paraId="76594B38" w14:textId="17CE8BB2" w:rsidR="005E2E45" w:rsidRDefault="005E2E45" w:rsidP="001E16C4">
      <w:pPr>
        <w:pStyle w:val="a0"/>
        <w:numPr>
          <w:ilvl w:val="0"/>
          <w:numId w:val="35"/>
        </w:numPr>
        <w:tabs>
          <w:tab w:val="left" w:pos="1418"/>
        </w:tabs>
      </w:pPr>
      <w:r>
        <w:t>мониторинг задач и статусов: п</w:t>
      </w:r>
      <w:r w:rsidRPr="005E2E45">
        <w:t>ользователь имеет возможность отслеживать прогресс выполнения проверки, видеть процент выполнения, время старта и статус</w:t>
      </w:r>
      <w:r>
        <w:t>;</w:t>
      </w:r>
    </w:p>
    <w:p w14:paraId="56B5CEE2" w14:textId="404C208F" w:rsidR="005E2E45" w:rsidRDefault="005E2E45" w:rsidP="001E16C4">
      <w:pPr>
        <w:pStyle w:val="a0"/>
        <w:numPr>
          <w:ilvl w:val="0"/>
          <w:numId w:val="35"/>
        </w:numPr>
        <w:tabs>
          <w:tab w:val="left" w:pos="1418"/>
        </w:tabs>
      </w:pPr>
      <w:r>
        <w:t xml:space="preserve">анализ и подтверждение уязвимостей: система </w:t>
      </w:r>
      <w:r>
        <w:t>автоматически проверяет обнаруженные уязвимости и формирует доказательства (</w:t>
      </w:r>
      <w:proofErr w:type="spellStart"/>
      <w:r>
        <w:t>PoC</w:t>
      </w:r>
      <w:proofErr w:type="spellEnd"/>
      <w:r>
        <w:t xml:space="preserve">): </w:t>
      </w:r>
      <w:proofErr w:type="spellStart"/>
      <w:r>
        <w:t>логи</w:t>
      </w:r>
      <w:proofErr w:type="spellEnd"/>
      <w:r>
        <w:t>, HTTP-запросы, ответы сервера, скриншоты</w:t>
      </w:r>
      <w:r>
        <w:t>;</w:t>
      </w:r>
    </w:p>
    <w:p w14:paraId="19384878" w14:textId="15A98050" w:rsidR="005E2E45" w:rsidRDefault="00870B3F" w:rsidP="001E16C4">
      <w:pPr>
        <w:pStyle w:val="a0"/>
        <w:numPr>
          <w:ilvl w:val="0"/>
          <w:numId w:val="35"/>
        </w:numPr>
        <w:tabs>
          <w:tab w:val="left" w:pos="1418"/>
        </w:tabs>
      </w:pPr>
      <w:r>
        <w:t>формирование отчетов: р</w:t>
      </w:r>
      <w:r>
        <w:t>еализуется возможность формирования и просмотра отчётов с результатами анализа</w:t>
      </w:r>
      <w:r>
        <w:t xml:space="preserve"> (типы найденных уязвимостей, уровень критичности, описание уязвимости и рекомендации по устранению, </w:t>
      </w:r>
      <w:proofErr w:type="spellStart"/>
      <w:r>
        <w:t>РоС</w:t>
      </w:r>
      <w:proofErr w:type="spellEnd"/>
      <w:r>
        <w:t>);</w:t>
      </w:r>
    </w:p>
    <w:p w14:paraId="44A37AB9" w14:textId="20845C7C" w:rsidR="00870B3F" w:rsidRDefault="00870B3F" w:rsidP="001E16C4">
      <w:pPr>
        <w:pStyle w:val="a0"/>
        <w:numPr>
          <w:ilvl w:val="0"/>
          <w:numId w:val="35"/>
        </w:numPr>
        <w:tabs>
          <w:tab w:val="left" w:pos="1418"/>
        </w:tabs>
      </w:pPr>
      <w:r>
        <w:t>управление пользователями и ролями: система поддерживает распределение ролей (администратор,</w:t>
      </w:r>
      <w:r w:rsidR="0019354D">
        <w:t xml:space="preserve"> пользователь);</w:t>
      </w:r>
    </w:p>
    <w:p w14:paraId="0170230A" w14:textId="7D0580C2" w:rsidR="0019354D" w:rsidRPr="0019354D" w:rsidRDefault="0019354D" w:rsidP="0019354D">
      <w:pPr>
        <w:pStyle w:val="a0"/>
        <w:numPr>
          <w:ilvl w:val="0"/>
          <w:numId w:val="35"/>
        </w:numPr>
        <w:tabs>
          <w:tab w:val="left" w:pos="1418"/>
        </w:tabs>
      </w:pPr>
      <w:r>
        <w:t xml:space="preserve">интеграция с </w:t>
      </w:r>
      <w:r>
        <w:rPr>
          <w:lang w:val="en-US"/>
        </w:rPr>
        <w:t>CI</w:t>
      </w:r>
      <w:r w:rsidRPr="0019354D">
        <w:t>/</w:t>
      </w:r>
      <w:r>
        <w:rPr>
          <w:lang w:val="en-US"/>
        </w:rPr>
        <w:t>CD</w:t>
      </w:r>
      <w:r w:rsidRPr="0019354D">
        <w:t xml:space="preserve">: </w:t>
      </w:r>
      <w:r w:rsidR="00681B89">
        <w:t>п</w:t>
      </w:r>
      <w:r>
        <w:t>редусмотрена возможность автоматического запуска проверки при обновлении кода в репозитории.</w:t>
      </w:r>
      <w:r w:rsidRPr="0019354D">
        <w:t xml:space="preserve"> </w:t>
      </w:r>
      <w:r>
        <w:t xml:space="preserve">Запуск осуществляется через REST API и </w:t>
      </w:r>
      <w:proofErr w:type="spellStart"/>
      <w:r>
        <w:t>webhook</w:t>
      </w:r>
      <w:proofErr w:type="spellEnd"/>
      <w:r>
        <w:t>-и</w:t>
      </w:r>
      <w:r w:rsidR="00681B89">
        <w:t>;</w:t>
      </w:r>
    </w:p>
    <w:p w14:paraId="227E5A98" w14:textId="67CA39CF" w:rsidR="0019354D" w:rsidRDefault="00404DF9" w:rsidP="001E16C4">
      <w:pPr>
        <w:pStyle w:val="a0"/>
        <w:numPr>
          <w:ilvl w:val="0"/>
          <w:numId w:val="35"/>
        </w:numPr>
        <w:tabs>
          <w:tab w:val="left" w:pos="1418"/>
        </w:tabs>
      </w:pPr>
      <w:r>
        <w:t xml:space="preserve">хранение и безопасность данных: все </w:t>
      </w:r>
      <w:r>
        <w:t xml:space="preserve">результаты, отчёты и </w:t>
      </w:r>
      <w:proofErr w:type="spellStart"/>
      <w:r>
        <w:t>логи</w:t>
      </w:r>
      <w:proofErr w:type="spellEnd"/>
      <w:r>
        <w:t xml:space="preserve"> сохраняются в защищённой базе данных </w:t>
      </w:r>
      <w:proofErr w:type="spellStart"/>
      <w:r>
        <w:t>PostgreSQL</w:t>
      </w:r>
      <w:proofErr w:type="spellEnd"/>
      <w:r>
        <w:t xml:space="preserve"> и файловом хранилище </w:t>
      </w:r>
      <w:proofErr w:type="spellStart"/>
      <w:r>
        <w:t>MinIO</w:t>
      </w:r>
      <w:proofErr w:type="spellEnd"/>
      <w:r w:rsidR="00B7531A">
        <w:t xml:space="preserve">. </w:t>
      </w:r>
      <w:r w:rsidR="00B7531A">
        <w:t>Доступ регулируется ролевой моделью (RBAC), соединения защищены TLS</w:t>
      </w:r>
      <w:r w:rsidR="00B7531A">
        <w:t>;</w:t>
      </w:r>
    </w:p>
    <w:p w14:paraId="479E9B5D" w14:textId="103BE8EC" w:rsidR="00404DF9" w:rsidRDefault="00B7531A" w:rsidP="001E16C4">
      <w:pPr>
        <w:pStyle w:val="a0"/>
        <w:numPr>
          <w:ilvl w:val="0"/>
          <w:numId w:val="35"/>
        </w:numPr>
        <w:tabs>
          <w:tab w:val="left" w:pos="1418"/>
        </w:tabs>
      </w:pPr>
      <w:r>
        <w:t>панель мониторинга системы: с</w:t>
      </w:r>
      <w:r>
        <w:t xml:space="preserve">истема отображает состояние всех сервисов, нагрузку, активные </w:t>
      </w:r>
      <w:proofErr w:type="spellStart"/>
      <w:r>
        <w:t>воркеры</w:t>
      </w:r>
      <w:proofErr w:type="spellEnd"/>
      <w:r>
        <w:t xml:space="preserve">, очередь </w:t>
      </w:r>
      <w:proofErr w:type="spellStart"/>
      <w:r>
        <w:t>Redis</w:t>
      </w:r>
      <w:proofErr w:type="spellEnd"/>
      <w:r>
        <w:t>, использование ресурсов и ошибки</w:t>
      </w:r>
      <w:r w:rsidR="00851F2C">
        <w:t xml:space="preserve">. </w:t>
      </w:r>
      <w:r w:rsidR="00851F2C" w:rsidRPr="00851F2C">
        <w:t xml:space="preserve">Мониторинг реализуется через </w:t>
      </w:r>
      <w:proofErr w:type="spellStart"/>
      <w:r w:rsidR="00851F2C" w:rsidRPr="00851F2C">
        <w:t>Prometheus</w:t>
      </w:r>
      <w:proofErr w:type="spellEnd"/>
      <w:r w:rsidR="00851F2C" w:rsidRPr="00851F2C">
        <w:t xml:space="preserve"> и </w:t>
      </w:r>
      <w:proofErr w:type="spellStart"/>
      <w:r w:rsidR="00851F2C" w:rsidRPr="00851F2C">
        <w:t>Grafana</w:t>
      </w:r>
      <w:proofErr w:type="spellEnd"/>
      <w:r w:rsidR="00851F2C">
        <w:t>;</w:t>
      </w:r>
    </w:p>
    <w:p w14:paraId="495B90DC" w14:textId="5F262FC1" w:rsidR="00B7531A" w:rsidRPr="001E16C4" w:rsidRDefault="00851F2C" w:rsidP="00851F2C">
      <w:pPr>
        <w:pStyle w:val="a0"/>
        <w:numPr>
          <w:ilvl w:val="0"/>
          <w:numId w:val="35"/>
        </w:numPr>
        <w:tabs>
          <w:tab w:val="left" w:pos="1418"/>
        </w:tabs>
      </w:pPr>
      <w:r>
        <w:t>настройки и конфигурации: п</w:t>
      </w:r>
      <w:r>
        <w:t>ользователь (или администратор) может изменять параметры окружения, подключений и пороговые значения критичности уязвимостей.</w:t>
      </w:r>
      <w:r>
        <w:t xml:space="preserve"> </w:t>
      </w:r>
      <w:r>
        <w:t xml:space="preserve">Все настройки сохраняются </w:t>
      </w:r>
      <w:proofErr w:type="gramStart"/>
      <w:r>
        <w:t>в .</w:t>
      </w:r>
      <w:proofErr w:type="spellStart"/>
      <w:r>
        <w:t>env</w:t>
      </w:r>
      <w:proofErr w:type="spellEnd"/>
      <w:proofErr w:type="gramEnd"/>
      <w:r>
        <w:t xml:space="preserve"> и </w:t>
      </w:r>
      <w:proofErr w:type="spellStart"/>
      <w:r>
        <w:t>config.yml</w:t>
      </w:r>
      <w:proofErr w:type="spellEnd"/>
      <w:r>
        <w:t>.</w:t>
      </w:r>
    </w:p>
    <w:p w14:paraId="44035B8B" w14:textId="77777777" w:rsidR="0045096C" w:rsidRDefault="0045096C" w:rsidP="0045096C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851"/>
      </w:pPr>
    </w:p>
    <w:p w14:paraId="2E59A540" w14:textId="4740E4FF" w:rsidR="0045096C" w:rsidRDefault="0045096C" w:rsidP="00B57F9F">
      <w:pPr>
        <w:pStyle w:val="1"/>
        <w:ind w:firstLine="709"/>
      </w:pPr>
      <w:bookmarkStart w:id="5" w:name="_Toc182758777"/>
      <w:r>
        <w:lastRenderedPageBreak/>
        <w:t>Требования к программной документации</w:t>
      </w:r>
      <w:bookmarkEnd w:id="5"/>
      <w:r>
        <w:t xml:space="preserve"> </w:t>
      </w:r>
    </w:p>
    <w:p w14:paraId="1D3FA996" w14:textId="7324A89F" w:rsidR="0045096C" w:rsidRDefault="0045096C" w:rsidP="001C4E74">
      <w:pPr>
        <w:tabs>
          <w:tab w:val="left" w:pos="1418"/>
        </w:tabs>
        <w:ind w:firstLine="709"/>
      </w:pPr>
      <w:r>
        <w:t>К моменту тестирования должны быть подготовлены следующие документы:</w:t>
      </w:r>
    </w:p>
    <w:p w14:paraId="41F000E3" w14:textId="2531B37D" w:rsidR="001C4E74" w:rsidRPr="001C4E74" w:rsidRDefault="00681B89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</w:t>
      </w:r>
      <w:r w:rsidR="001C4E74" w:rsidRPr="001C4E74">
        <w:rPr>
          <w:rFonts w:eastAsia="Times New Roman" w:cs="Times New Roman"/>
          <w:szCs w:val="24"/>
        </w:rPr>
        <w:t>ехническое задание</w:t>
      </w:r>
      <w:r>
        <w:rPr>
          <w:rFonts w:eastAsia="Times New Roman" w:cs="Times New Roman"/>
          <w:szCs w:val="24"/>
        </w:rPr>
        <w:t>;</w:t>
      </w:r>
    </w:p>
    <w:p w14:paraId="2F5EE832" w14:textId="13004CCB" w:rsidR="001C4E74" w:rsidRPr="001C4E74" w:rsidRDefault="00681B89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</w:t>
      </w:r>
      <w:r w:rsidR="001C4E74" w:rsidRPr="001C4E74">
        <w:rPr>
          <w:rFonts w:eastAsia="Times New Roman" w:cs="Times New Roman"/>
          <w:szCs w:val="24"/>
        </w:rPr>
        <w:t>уководство пользователя</w:t>
      </w:r>
      <w:r>
        <w:rPr>
          <w:rFonts w:eastAsia="Times New Roman" w:cs="Times New Roman"/>
          <w:szCs w:val="24"/>
        </w:rPr>
        <w:t>;</w:t>
      </w:r>
    </w:p>
    <w:p w14:paraId="4F1D0E22" w14:textId="4512D059" w:rsidR="001C4E74" w:rsidRPr="001C4E74" w:rsidRDefault="00681B89" w:rsidP="001C4E74">
      <w:pPr>
        <w:pStyle w:val="a0"/>
        <w:numPr>
          <w:ilvl w:val="0"/>
          <w:numId w:val="22"/>
        </w:numPr>
        <w:tabs>
          <w:tab w:val="left" w:pos="1418"/>
        </w:tabs>
        <w:ind w:left="0" w:firstLine="709"/>
      </w:pPr>
      <w:r>
        <w:rPr>
          <w:rFonts w:eastAsia="Times New Roman" w:cs="Times New Roman"/>
          <w:szCs w:val="24"/>
        </w:rPr>
        <w:t>р</w:t>
      </w:r>
      <w:r w:rsidR="001C4E74" w:rsidRPr="001C4E74">
        <w:rPr>
          <w:rFonts w:eastAsia="Times New Roman" w:cs="Times New Roman"/>
          <w:szCs w:val="24"/>
        </w:rPr>
        <w:t>уководство программиста</w:t>
      </w:r>
      <w:r w:rsidR="00C5676B">
        <w:rPr>
          <w:rFonts w:eastAsia="Times New Roman" w:cs="Times New Roman"/>
          <w:szCs w:val="24"/>
        </w:rPr>
        <w:t>.</w:t>
      </w:r>
    </w:p>
    <w:p w14:paraId="4861E895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668EE897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42C01B37" w14:textId="77777777" w:rsidR="006C542E" w:rsidRPr="006C542E" w:rsidRDefault="006C542E" w:rsidP="006C542E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709"/>
      </w:pPr>
    </w:p>
    <w:p w14:paraId="77256D52" w14:textId="25408B8C" w:rsidR="006C542E" w:rsidRDefault="001E16C4" w:rsidP="00B57F9F">
      <w:pPr>
        <w:pStyle w:val="1"/>
        <w:ind w:firstLine="709"/>
        <w:rPr>
          <w:lang w:val="en-US"/>
        </w:rPr>
      </w:pPr>
      <w:bookmarkStart w:id="6" w:name="_Toc182758778"/>
      <w:r w:rsidRPr="001E16C4">
        <w:lastRenderedPageBreak/>
        <w:t>Методы испытаний</w:t>
      </w:r>
      <w:bookmarkEnd w:id="6"/>
    </w:p>
    <w:p w14:paraId="76F7E3F5" w14:textId="77777777" w:rsidR="001E16C4" w:rsidRPr="001E16C4" w:rsidRDefault="001E16C4" w:rsidP="00F655C3">
      <w:pPr>
        <w:ind w:firstLine="709"/>
      </w:pPr>
      <w:r w:rsidRPr="001E16C4">
        <w:t>Испытания будут проводиться согласно следующему плану:</w:t>
      </w:r>
    </w:p>
    <w:p w14:paraId="1EF11BA0" w14:textId="5771541C" w:rsidR="001E16C4" w:rsidRPr="001E16C4" w:rsidRDefault="00F655C3" w:rsidP="00F655C3">
      <w:pPr>
        <w:numPr>
          <w:ilvl w:val="0"/>
          <w:numId w:val="37"/>
        </w:numPr>
        <w:tabs>
          <w:tab w:val="clear" w:pos="720"/>
          <w:tab w:val="num" w:pos="851"/>
        </w:tabs>
        <w:ind w:left="851"/>
      </w:pPr>
      <w:r>
        <w:t>п</w:t>
      </w:r>
      <w:r w:rsidR="001E16C4" w:rsidRPr="001E16C4">
        <w:t>роверка состава и качества сопроводительной документации: анализ полноты и соответствия предоставленной документации требованиям</w:t>
      </w:r>
      <w:r>
        <w:t>;</w:t>
      </w:r>
    </w:p>
    <w:p w14:paraId="22BD9913" w14:textId="60F301F3" w:rsidR="001E16C4" w:rsidRPr="001E16C4" w:rsidRDefault="00F655C3" w:rsidP="00F655C3">
      <w:pPr>
        <w:numPr>
          <w:ilvl w:val="0"/>
          <w:numId w:val="37"/>
        </w:numPr>
        <w:tabs>
          <w:tab w:val="clear" w:pos="720"/>
          <w:tab w:val="num" w:pos="851"/>
        </w:tabs>
        <w:ind w:left="851"/>
      </w:pPr>
      <w:r>
        <w:t>ф</w:t>
      </w:r>
      <w:r w:rsidR="001E16C4" w:rsidRPr="001E16C4">
        <w:t xml:space="preserve">ункциональное тестирование: проверка корректности работы всех функций </w:t>
      </w:r>
      <w:r>
        <w:t>системы</w:t>
      </w:r>
      <w:r w:rsidR="001E16C4" w:rsidRPr="001E16C4">
        <w:t xml:space="preserve"> в соответствии с пользовательскими сценариями</w:t>
      </w:r>
      <w:r>
        <w:t>;</w:t>
      </w:r>
    </w:p>
    <w:p w14:paraId="5EA64079" w14:textId="71879207" w:rsidR="001E16C4" w:rsidRPr="001E16C4" w:rsidRDefault="00F655C3" w:rsidP="00F655C3">
      <w:pPr>
        <w:numPr>
          <w:ilvl w:val="0"/>
          <w:numId w:val="37"/>
        </w:numPr>
        <w:tabs>
          <w:tab w:val="clear" w:pos="720"/>
          <w:tab w:val="num" w:pos="851"/>
        </w:tabs>
        <w:ind w:left="851"/>
      </w:pPr>
      <w:r>
        <w:t>т</w:t>
      </w:r>
      <w:r w:rsidR="001E16C4" w:rsidRPr="001E16C4">
        <w:t xml:space="preserve">естирование пользовательского интерфейса: оценка удобства использования </w:t>
      </w:r>
      <w:r>
        <w:t>системы</w:t>
      </w:r>
      <w:r w:rsidR="001E16C4" w:rsidRPr="001E16C4">
        <w:t>, правильности отображения элементов интерфейса</w:t>
      </w:r>
      <w:r>
        <w:t>;</w:t>
      </w:r>
    </w:p>
    <w:p w14:paraId="2B04423E" w14:textId="4E848D3F" w:rsidR="001E16C4" w:rsidRPr="001E16C4" w:rsidRDefault="00F655C3" w:rsidP="00F655C3">
      <w:pPr>
        <w:numPr>
          <w:ilvl w:val="0"/>
          <w:numId w:val="37"/>
        </w:numPr>
        <w:tabs>
          <w:tab w:val="clear" w:pos="720"/>
          <w:tab w:val="num" w:pos="851"/>
        </w:tabs>
        <w:ind w:left="851"/>
      </w:pPr>
      <w:r>
        <w:t>т</w:t>
      </w:r>
      <w:r w:rsidR="001E16C4" w:rsidRPr="001E16C4">
        <w:t xml:space="preserve">естирование стабильности и производительности: проверка работы </w:t>
      </w:r>
      <w:r>
        <w:t>системы</w:t>
      </w:r>
      <w:r w:rsidR="001E16C4" w:rsidRPr="001E16C4">
        <w:t xml:space="preserve"> под нагрузкой, оценка </w:t>
      </w:r>
      <w:r>
        <w:t>ее</w:t>
      </w:r>
      <w:r w:rsidR="001E16C4" w:rsidRPr="001E16C4">
        <w:t xml:space="preserve"> реакции на множественные запросы</w:t>
      </w:r>
      <w:r>
        <w:t>;</w:t>
      </w:r>
    </w:p>
    <w:p w14:paraId="5D6E07A8" w14:textId="4A89EE8E" w:rsidR="001E16C4" w:rsidRPr="001E16C4" w:rsidRDefault="00F655C3" w:rsidP="00F655C3">
      <w:pPr>
        <w:numPr>
          <w:ilvl w:val="0"/>
          <w:numId w:val="37"/>
        </w:numPr>
        <w:tabs>
          <w:tab w:val="clear" w:pos="720"/>
          <w:tab w:val="num" w:pos="851"/>
        </w:tabs>
        <w:ind w:left="851"/>
      </w:pPr>
      <w:r>
        <w:t>т</w:t>
      </w:r>
      <w:r w:rsidR="001E16C4" w:rsidRPr="001E16C4">
        <w:t xml:space="preserve">естирование на различных устройствах: проверка работы </w:t>
      </w:r>
      <w:r>
        <w:t>системы в разных браузерах;</w:t>
      </w:r>
    </w:p>
    <w:p w14:paraId="6128AEA4" w14:textId="61F8EAEA" w:rsidR="001E16C4" w:rsidRPr="001E16C4" w:rsidRDefault="00F655C3" w:rsidP="00F655C3">
      <w:pPr>
        <w:numPr>
          <w:ilvl w:val="0"/>
          <w:numId w:val="37"/>
        </w:numPr>
        <w:tabs>
          <w:tab w:val="clear" w:pos="720"/>
          <w:tab w:val="num" w:pos="851"/>
        </w:tabs>
        <w:ind w:left="851"/>
      </w:pPr>
      <w:r>
        <w:t>т</w:t>
      </w:r>
      <w:r w:rsidR="001E16C4" w:rsidRPr="001E16C4">
        <w:t>естирование безопасности: проверка защиты пользовательских данных и устойчивости к некорректным входным данным.</w:t>
      </w:r>
    </w:p>
    <w:p w14:paraId="175E7480" w14:textId="77777777" w:rsidR="001E16C4" w:rsidRPr="001E16C4" w:rsidRDefault="001E16C4" w:rsidP="001E16C4"/>
    <w:p w14:paraId="6225F8A1" w14:textId="570009A9" w:rsidR="006C542E" w:rsidRDefault="006C542E" w:rsidP="006C542E">
      <w:pPr>
        <w:ind w:firstLine="709"/>
        <w:rPr>
          <w:rFonts w:eastAsia="Times New Roman" w:cs="Times New Roman"/>
          <w:szCs w:val="24"/>
        </w:rPr>
      </w:pPr>
      <w:r w:rsidRPr="00946D85">
        <w:rPr>
          <w:rFonts w:eastAsia="Times New Roman" w:cs="Times New Roman"/>
          <w:szCs w:val="24"/>
        </w:rPr>
        <w:t xml:space="preserve">Методы испытаний представлены в </w:t>
      </w:r>
      <w:r w:rsidR="00B57F9F">
        <w:rPr>
          <w:rFonts w:eastAsia="Times New Roman" w:cs="Times New Roman"/>
          <w:szCs w:val="24"/>
        </w:rPr>
        <w:t>Т</w:t>
      </w:r>
      <w:r w:rsidRPr="00946D85">
        <w:rPr>
          <w:rFonts w:eastAsia="Times New Roman" w:cs="Times New Roman"/>
          <w:szCs w:val="24"/>
        </w:rPr>
        <w:t>аблице 1.</w:t>
      </w:r>
    </w:p>
    <w:p w14:paraId="377F7ED3" w14:textId="77777777" w:rsidR="00BB2B37" w:rsidRPr="00946D85" w:rsidRDefault="00BB2B37" w:rsidP="006C542E">
      <w:pPr>
        <w:ind w:firstLine="709"/>
        <w:rPr>
          <w:rFonts w:eastAsia="Times New Roman" w:cs="Times New Roman"/>
          <w:szCs w:val="24"/>
        </w:rPr>
      </w:pPr>
    </w:p>
    <w:p w14:paraId="7B0694DF" w14:textId="45AA8BB0" w:rsidR="001E16C4" w:rsidRPr="001E16C4" w:rsidRDefault="006C542E" w:rsidP="001E16C4">
      <w:pPr>
        <w:ind w:firstLine="709"/>
        <w:rPr>
          <w:lang w:val="en-US"/>
        </w:rPr>
      </w:pPr>
      <w:r w:rsidRPr="00946D85">
        <w:rPr>
          <w:rFonts w:eastAsia="Times New Roman" w:cs="Times New Roman"/>
          <w:szCs w:val="24"/>
        </w:rPr>
        <w:t>Таблица 1</w:t>
      </w:r>
      <w:r w:rsidR="00B57F9F">
        <w:rPr>
          <w:rFonts w:eastAsia="Times New Roman" w:cs="Times New Roman"/>
          <w:szCs w:val="24"/>
        </w:rPr>
        <w:t>.</w:t>
      </w:r>
      <w:r w:rsidR="001E16C4" w:rsidRPr="001E16C4">
        <w:rPr>
          <w:rFonts w:eastAsia="Times New Roman" w:cs="Times New Roman"/>
          <w:b/>
          <w:bCs/>
          <w:szCs w:val="24"/>
        </w:rPr>
        <w:t xml:space="preserve"> 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579"/>
        <w:gridCol w:w="2410"/>
        <w:gridCol w:w="4609"/>
        <w:gridCol w:w="2597"/>
      </w:tblGrid>
      <w:tr w:rsidR="00D56506" w:rsidRPr="001E16C4" w14:paraId="2DD567FA" w14:textId="77777777" w:rsidTr="001E16C4">
        <w:tc>
          <w:tcPr>
            <w:tcW w:w="0" w:type="auto"/>
            <w:hideMark/>
          </w:tcPr>
          <w:p w14:paraId="468A29F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3D78EBC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Название проверки</w:t>
            </w:r>
          </w:p>
        </w:tc>
        <w:tc>
          <w:tcPr>
            <w:tcW w:w="0" w:type="auto"/>
            <w:hideMark/>
          </w:tcPr>
          <w:p w14:paraId="62FA2594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Выполняемые действия</w:t>
            </w:r>
          </w:p>
        </w:tc>
        <w:tc>
          <w:tcPr>
            <w:tcW w:w="0" w:type="auto"/>
            <w:hideMark/>
          </w:tcPr>
          <w:p w14:paraId="31809B5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Ожидаемый результат</w:t>
            </w:r>
          </w:p>
        </w:tc>
      </w:tr>
      <w:tr w:rsidR="00D56506" w:rsidRPr="001E16C4" w14:paraId="2580070D" w14:textId="77777777" w:rsidTr="001E16C4">
        <w:tc>
          <w:tcPr>
            <w:tcW w:w="0" w:type="auto"/>
            <w:hideMark/>
          </w:tcPr>
          <w:p w14:paraId="6F029AD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1FB0CB6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Проверка документации</w:t>
            </w:r>
          </w:p>
        </w:tc>
        <w:tc>
          <w:tcPr>
            <w:tcW w:w="0" w:type="auto"/>
            <w:hideMark/>
          </w:tcPr>
          <w:p w14:paraId="27237D75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Анализ предоставленных документов: технического задания, руководства пользователя, руководства программиста, программы и методики испытаний.</w:t>
            </w:r>
          </w:p>
        </w:tc>
        <w:tc>
          <w:tcPr>
            <w:tcW w:w="0" w:type="auto"/>
            <w:hideMark/>
          </w:tcPr>
          <w:p w14:paraId="1790B51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Документация соответствует требованиям, содержит всю необходимую информацию.</w:t>
            </w:r>
          </w:p>
        </w:tc>
      </w:tr>
      <w:tr w:rsidR="00D56506" w:rsidRPr="001E16C4" w14:paraId="17D375F8" w14:textId="77777777" w:rsidTr="001E16C4">
        <w:tc>
          <w:tcPr>
            <w:tcW w:w="0" w:type="auto"/>
            <w:hideMark/>
          </w:tcPr>
          <w:p w14:paraId="3B9B537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0DCE819" w14:textId="3998FB14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 xml:space="preserve">Инициализация </w:t>
            </w:r>
            <w:r w:rsidR="00AF53FF">
              <w:rPr>
                <w:rFonts w:eastAsia="Times New Roman" w:cs="Times New Roman"/>
                <w:szCs w:val="24"/>
              </w:rPr>
              <w:t>системы</w:t>
            </w:r>
          </w:p>
        </w:tc>
        <w:tc>
          <w:tcPr>
            <w:tcW w:w="0" w:type="auto"/>
            <w:hideMark/>
          </w:tcPr>
          <w:p w14:paraId="05B1D446" w14:textId="77777777" w:rsidR="00251ACD" w:rsidRPr="00251ACD" w:rsidRDefault="00251ACD" w:rsidP="00251ACD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251ACD">
              <w:rPr>
                <w:rFonts w:eastAsia="Times New Roman" w:cs="Times New Roman"/>
                <w:szCs w:val="24"/>
              </w:rPr>
              <w:t>Запуск всех сервисов командой:</w:t>
            </w:r>
          </w:p>
          <w:p w14:paraId="12293D86" w14:textId="77777777" w:rsidR="00251ACD" w:rsidRPr="00251ACD" w:rsidRDefault="00251ACD" w:rsidP="00251ACD">
            <w:pPr>
              <w:ind w:right="-74" w:firstLine="18"/>
              <w:rPr>
                <w:rFonts w:eastAsia="Times New Roman" w:cs="Times New Roman"/>
                <w:szCs w:val="24"/>
              </w:rPr>
            </w:pPr>
            <w:proofErr w:type="spellStart"/>
            <w:r w:rsidRPr="00251ACD">
              <w:rPr>
                <w:rFonts w:eastAsia="Times New Roman" w:cs="Times New Roman"/>
                <w:szCs w:val="24"/>
              </w:rPr>
              <w:t>docker-compose</w:t>
            </w:r>
            <w:proofErr w:type="spellEnd"/>
            <w:r w:rsidRPr="00251AC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251ACD">
              <w:rPr>
                <w:rFonts w:eastAsia="Times New Roman" w:cs="Times New Roman"/>
                <w:szCs w:val="24"/>
              </w:rPr>
              <w:t>up</w:t>
            </w:r>
            <w:proofErr w:type="spellEnd"/>
            <w:r w:rsidRPr="00251ACD">
              <w:rPr>
                <w:rFonts w:eastAsia="Times New Roman" w:cs="Times New Roman"/>
                <w:szCs w:val="24"/>
              </w:rPr>
              <w:t xml:space="preserve"> -d.</w:t>
            </w:r>
          </w:p>
          <w:p w14:paraId="532A0B14" w14:textId="77777777" w:rsidR="00251ACD" w:rsidRPr="00251ACD" w:rsidRDefault="00251ACD" w:rsidP="00251ACD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251ACD">
              <w:rPr>
                <w:rFonts w:eastAsia="Times New Roman" w:cs="Times New Roman"/>
                <w:szCs w:val="24"/>
              </w:rPr>
              <w:t>Проверка их состояния:</w:t>
            </w:r>
          </w:p>
          <w:p w14:paraId="0EF7F076" w14:textId="77777777" w:rsidR="00251ACD" w:rsidRPr="00251ACD" w:rsidRDefault="00251ACD" w:rsidP="00251ACD">
            <w:pPr>
              <w:ind w:right="-74" w:firstLine="18"/>
              <w:rPr>
                <w:rFonts w:eastAsia="Times New Roman" w:cs="Times New Roman"/>
                <w:szCs w:val="24"/>
              </w:rPr>
            </w:pPr>
            <w:proofErr w:type="spellStart"/>
            <w:r w:rsidRPr="00251ACD">
              <w:rPr>
                <w:rFonts w:eastAsia="Times New Roman" w:cs="Times New Roman"/>
                <w:szCs w:val="24"/>
              </w:rPr>
              <w:t>docker-compose</w:t>
            </w:r>
            <w:proofErr w:type="spellEnd"/>
            <w:r w:rsidRPr="00251AC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251ACD">
              <w:rPr>
                <w:rFonts w:eastAsia="Times New Roman" w:cs="Times New Roman"/>
                <w:szCs w:val="24"/>
              </w:rPr>
              <w:t>ps</w:t>
            </w:r>
            <w:proofErr w:type="spellEnd"/>
            <w:r w:rsidRPr="00251ACD">
              <w:rPr>
                <w:rFonts w:eastAsia="Times New Roman" w:cs="Times New Roman"/>
                <w:szCs w:val="24"/>
              </w:rPr>
              <w:t>.</w:t>
            </w:r>
          </w:p>
          <w:p w14:paraId="45C0DCF3" w14:textId="23A48DE9" w:rsidR="001E16C4" w:rsidRPr="001E16C4" w:rsidRDefault="00251ACD" w:rsidP="00251ACD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251ACD">
              <w:rPr>
                <w:rFonts w:eastAsia="Times New Roman" w:cs="Times New Roman"/>
                <w:szCs w:val="24"/>
              </w:rPr>
              <w:t>Переход в браузере по адресу http://localhost:8000 и проверка загрузки главной страницы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2E93643" w14:textId="29CCAB56" w:rsidR="001E16C4" w:rsidRPr="001E16C4" w:rsidRDefault="00251ACD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251ACD">
              <w:rPr>
                <w:rFonts w:eastAsia="Times New Roman" w:cs="Times New Roman"/>
                <w:szCs w:val="24"/>
              </w:rPr>
              <w:t>Все контейнеры запущены и имеют статус Up (</w:t>
            </w:r>
            <w:proofErr w:type="spellStart"/>
            <w:r w:rsidRPr="00251ACD">
              <w:rPr>
                <w:rFonts w:eastAsia="Times New Roman" w:cs="Times New Roman"/>
                <w:szCs w:val="24"/>
              </w:rPr>
              <w:t>healthy</w:t>
            </w:r>
            <w:proofErr w:type="spellEnd"/>
            <w:r w:rsidRPr="00251ACD">
              <w:rPr>
                <w:rFonts w:eastAsia="Times New Roman" w:cs="Times New Roman"/>
                <w:szCs w:val="24"/>
              </w:rPr>
              <w:t>). Веб-интерфейс открывается, система готова к рабо</w:t>
            </w:r>
            <w:r w:rsidR="006A7C91">
              <w:rPr>
                <w:rFonts w:eastAsia="Times New Roman" w:cs="Times New Roman"/>
                <w:szCs w:val="24"/>
              </w:rPr>
              <w:t>те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D56506" w:rsidRPr="001E16C4" w14:paraId="4FECB34E" w14:textId="77777777" w:rsidTr="001E16C4">
        <w:tc>
          <w:tcPr>
            <w:tcW w:w="0" w:type="auto"/>
            <w:hideMark/>
          </w:tcPr>
          <w:p w14:paraId="2661657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17E4CD1" w14:textId="185A3BE3" w:rsidR="001E16C4" w:rsidRPr="001E16C4" w:rsidRDefault="006A7C91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Авторизация пользователя</w:t>
            </w:r>
          </w:p>
        </w:tc>
        <w:tc>
          <w:tcPr>
            <w:tcW w:w="0" w:type="auto"/>
            <w:hideMark/>
          </w:tcPr>
          <w:p w14:paraId="6555A572" w14:textId="606291A4" w:rsidR="001E16C4" w:rsidRPr="001E16C4" w:rsidRDefault="006A7C91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t>Ввести логин и пароль в форме авторизации. Проверить выдачу JWT-</w:t>
            </w:r>
            <w:r>
              <w:lastRenderedPageBreak/>
              <w:t>токена и переход в панель управления после входа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21B8F71C" w14:textId="1BEE90C7" w:rsidR="001E16C4" w:rsidRPr="001E16C4" w:rsidRDefault="006A7C91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lastRenderedPageBreak/>
              <w:t xml:space="preserve">Пользователь успешно проходит авторизацию, </w:t>
            </w:r>
            <w:r>
              <w:lastRenderedPageBreak/>
              <w:t>токен выдан, интерфейс загружается без ошибок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D56506" w:rsidRPr="001E16C4" w14:paraId="63B1AA63" w14:textId="77777777" w:rsidTr="001E16C4">
        <w:tc>
          <w:tcPr>
            <w:tcW w:w="0" w:type="auto"/>
            <w:hideMark/>
          </w:tcPr>
          <w:p w14:paraId="46A791C6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25903BFD" w14:textId="3C77B64C" w:rsidR="001E16C4" w:rsidRPr="001E16C4" w:rsidRDefault="006A7C91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Создание задачи сканирования</w:t>
            </w:r>
          </w:p>
        </w:tc>
        <w:tc>
          <w:tcPr>
            <w:tcW w:w="0" w:type="auto"/>
            <w:hideMark/>
          </w:tcPr>
          <w:p w14:paraId="295A1155" w14:textId="3A83C79A" w:rsidR="001E16C4" w:rsidRPr="001E16C4" w:rsidRDefault="00A5022D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A5022D">
              <w:rPr>
                <w:rFonts w:eastAsia="Times New Roman" w:cs="Times New Roman"/>
                <w:szCs w:val="24"/>
              </w:rPr>
              <w:t>В разделе «Новая проверка» указать тестовый URL (например, https://example.com), выбрать тип анализа (DAST/SAST</w:t>
            </w:r>
            <w:r>
              <w:rPr>
                <w:rFonts w:eastAsia="Times New Roman" w:cs="Times New Roman"/>
                <w:szCs w:val="24"/>
              </w:rPr>
              <w:t>/комбинированный</w:t>
            </w:r>
            <w:r w:rsidRPr="00A5022D">
              <w:rPr>
                <w:rFonts w:eastAsia="Times New Roman" w:cs="Times New Roman"/>
                <w:szCs w:val="24"/>
              </w:rPr>
              <w:t>), задать глубину проверки и запустить задачу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7F57BB19" w14:textId="10FA1106" w:rsidR="001E16C4" w:rsidRPr="001E16C4" w:rsidRDefault="00A5022D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A5022D">
              <w:rPr>
                <w:rFonts w:eastAsia="Times New Roman" w:cs="Times New Roman"/>
                <w:szCs w:val="24"/>
              </w:rPr>
              <w:t xml:space="preserve">Система создаёт задачу, присваивает уникальный </w:t>
            </w:r>
            <w:proofErr w:type="spellStart"/>
            <w:r w:rsidRPr="00A5022D">
              <w:rPr>
                <w:rFonts w:eastAsia="Times New Roman" w:cs="Times New Roman"/>
                <w:szCs w:val="24"/>
              </w:rPr>
              <w:t>task_id</w:t>
            </w:r>
            <w:proofErr w:type="spellEnd"/>
            <w:r w:rsidRPr="00A5022D">
              <w:rPr>
                <w:rFonts w:eastAsia="Times New Roman" w:cs="Times New Roman"/>
                <w:szCs w:val="24"/>
              </w:rPr>
              <w:t>, статус отображается как «В очереди».</w:t>
            </w:r>
          </w:p>
        </w:tc>
      </w:tr>
      <w:tr w:rsidR="00D56506" w:rsidRPr="001E16C4" w14:paraId="75512AD1" w14:textId="77777777" w:rsidTr="001E16C4">
        <w:tc>
          <w:tcPr>
            <w:tcW w:w="0" w:type="auto"/>
            <w:hideMark/>
          </w:tcPr>
          <w:p w14:paraId="31E27EFE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92EA6BF" w14:textId="094E1807" w:rsidR="001E16C4" w:rsidRPr="001E16C4" w:rsidRDefault="00A5022D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Мониторинг выполнения задачи</w:t>
            </w:r>
          </w:p>
        </w:tc>
        <w:tc>
          <w:tcPr>
            <w:tcW w:w="0" w:type="auto"/>
            <w:hideMark/>
          </w:tcPr>
          <w:p w14:paraId="6DBFCA5F" w14:textId="1EA38F38" w:rsidR="001E16C4" w:rsidRPr="001E16C4" w:rsidRDefault="00151820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51820">
              <w:rPr>
                <w:rFonts w:eastAsia="Times New Roman" w:cs="Times New Roman"/>
                <w:szCs w:val="24"/>
              </w:rPr>
              <w:t>В разделе «Мониторинг задач» наблюдать изменение статуса и процент выполнения. Проверить корректность логов в реальном времени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71C3884F" w14:textId="74965779" w:rsidR="001E16C4" w:rsidRPr="001E16C4" w:rsidRDefault="00863EE5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863EE5">
              <w:rPr>
                <w:rFonts w:eastAsia="Times New Roman" w:cs="Times New Roman" w:hint="eastAsia"/>
                <w:szCs w:val="24"/>
              </w:rPr>
              <w:t xml:space="preserve">Статус задачи меняется последовательно («в очереди </w:t>
            </w:r>
            <w:r>
              <w:rPr>
                <w:rFonts w:eastAsia="Times New Roman" w:cs="Times New Roman"/>
                <w:szCs w:val="24"/>
              </w:rPr>
              <w:t>-</w:t>
            </w:r>
            <w:r w:rsidRPr="00863EE5">
              <w:rPr>
                <w:rFonts w:eastAsia="Times New Roman" w:cs="Times New Roman"/>
                <w:szCs w:val="24"/>
              </w:rPr>
              <w:t xml:space="preserve">&gt; </w:t>
            </w:r>
            <w:r w:rsidRPr="00863EE5">
              <w:rPr>
                <w:rFonts w:eastAsia="Times New Roman" w:cs="Times New Roman" w:hint="eastAsia"/>
                <w:szCs w:val="24"/>
              </w:rPr>
              <w:t xml:space="preserve">выполняется </w:t>
            </w:r>
            <w:r w:rsidR="009D2856" w:rsidRPr="009D2856">
              <w:rPr>
                <w:rFonts w:eastAsia="Times New Roman" w:cs="Times New Roman"/>
                <w:szCs w:val="24"/>
              </w:rPr>
              <w:t>-&gt;</w:t>
            </w:r>
            <w:r w:rsidR="009D2856">
              <w:rPr>
                <w:rFonts w:eastAsia="Times New Roman" w:cs="Times New Roman"/>
                <w:szCs w:val="24"/>
              </w:rPr>
              <w:t xml:space="preserve"> </w:t>
            </w:r>
            <w:r w:rsidRPr="00863EE5">
              <w:rPr>
                <w:rFonts w:eastAsia="Times New Roman" w:cs="Times New Roman" w:hint="eastAsia"/>
                <w:szCs w:val="24"/>
              </w:rPr>
              <w:t xml:space="preserve">завершено»). </w:t>
            </w:r>
            <w:proofErr w:type="spellStart"/>
            <w:r w:rsidRPr="00863EE5">
              <w:rPr>
                <w:rFonts w:eastAsia="Times New Roman" w:cs="Times New Roman" w:hint="eastAsia"/>
                <w:szCs w:val="24"/>
              </w:rPr>
              <w:t>Логи</w:t>
            </w:r>
            <w:proofErr w:type="spellEnd"/>
            <w:r w:rsidRPr="00863EE5">
              <w:rPr>
                <w:rFonts w:eastAsia="Times New Roman" w:cs="Times New Roman" w:hint="eastAsia"/>
                <w:szCs w:val="24"/>
              </w:rPr>
              <w:t xml:space="preserve"> отображаются без ошибок.</w:t>
            </w:r>
          </w:p>
        </w:tc>
      </w:tr>
      <w:tr w:rsidR="00D56506" w:rsidRPr="001E16C4" w14:paraId="4AABB13F" w14:textId="77777777" w:rsidTr="001E16C4">
        <w:tc>
          <w:tcPr>
            <w:tcW w:w="0" w:type="auto"/>
            <w:hideMark/>
          </w:tcPr>
          <w:p w14:paraId="45E4985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DB4807E" w14:textId="40BDCD88" w:rsidR="001E16C4" w:rsidRPr="001E16C4" w:rsidRDefault="009D2856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Формирование отчета</w:t>
            </w:r>
          </w:p>
        </w:tc>
        <w:tc>
          <w:tcPr>
            <w:tcW w:w="0" w:type="auto"/>
            <w:hideMark/>
          </w:tcPr>
          <w:p w14:paraId="40B24188" w14:textId="0CEAB9BB" w:rsidR="001E16C4" w:rsidRPr="001E16C4" w:rsidRDefault="005E50CB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5E50CB">
              <w:rPr>
                <w:rFonts w:eastAsia="Times New Roman" w:cs="Times New Roman"/>
                <w:szCs w:val="24"/>
              </w:rPr>
              <w:t xml:space="preserve">После завершения сканирования открыть раздел «Отчёты», выбрать задачу по </w:t>
            </w:r>
            <w:proofErr w:type="spellStart"/>
            <w:r w:rsidRPr="005E50CB">
              <w:rPr>
                <w:rFonts w:eastAsia="Times New Roman" w:cs="Times New Roman"/>
                <w:szCs w:val="24"/>
              </w:rPr>
              <w:t>task_id</w:t>
            </w:r>
            <w:proofErr w:type="spellEnd"/>
            <w:r w:rsidRPr="005E50CB">
              <w:rPr>
                <w:rFonts w:eastAsia="Times New Roman" w:cs="Times New Roman"/>
                <w:szCs w:val="24"/>
              </w:rPr>
              <w:t>, просмотреть отчёт и скачать PDF/JSON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188DDA5" w14:textId="3AA948A8" w:rsidR="001E16C4" w:rsidRPr="001E16C4" w:rsidRDefault="00D56506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t>Отчёт формируется корректно, содержит список уязвимостей, уровни критичности, доказательства (</w:t>
            </w:r>
            <w:proofErr w:type="spellStart"/>
            <w:r>
              <w:t>PoC</w:t>
            </w:r>
            <w:proofErr w:type="spellEnd"/>
            <w:r>
              <w:t>) и рекомендации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D314BE" w:rsidRPr="001E16C4" w14:paraId="32ABDE36" w14:textId="77777777" w:rsidTr="001E16C4">
        <w:tc>
          <w:tcPr>
            <w:tcW w:w="0" w:type="auto"/>
          </w:tcPr>
          <w:p w14:paraId="4B9BBF15" w14:textId="067898F5" w:rsidR="00D314BE" w:rsidRPr="001E16C4" w:rsidRDefault="00D314BE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</w:tcPr>
          <w:p w14:paraId="30FE5EDF" w14:textId="1F477C53" w:rsidR="00D314BE" w:rsidRDefault="001374E5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t xml:space="preserve">Просмотр </w:t>
            </w:r>
            <w:proofErr w:type="spellStart"/>
            <w:r>
              <w:t>Proof</w:t>
            </w:r>
            <w:proofErr w:type="spellEnd"/>
            <w:r>
              <w:t>-</w:t>
            </w:r>
            <w:proofErr w:type="spellStart"/>
            <w:r>
              <w:t>of</w:t>
            </w:r>
            <w:proofErr w:type="spellEnd"/>
            <w:r>
              <w:t>-Concept</w:t>
            </w:r>
          </w:p>
        </w:tc>
        <w:tc>
          <w:tcPr>
            <w:tcW w:w="0" w:type="auto"/>
          </w:tcPr>
          <w:p w14:paraId="298A6D7A" w14:textId="7A16EA9B" w:rsidR="00D314BE" w:rsidRPr="005E50CB" w:rsidRDefault="008E2AB2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</w:t>
            </w:r>
            <w:r w:rsidRPr="008E2AB2">
              <w:rPr>
                <w:rFonts w:eastAsia="Times New Roman" w:cs="Times New Roman"/>
                <w:szCs w:val="24"/>
              </w:rPr>
              <w:t xml:space="preserve">ткрыть отчёт по </w:t>
            </w:r>
            <w:proofErr w:type="spellStart"/>
            <w:r w:rsidRPr="008E2AB2">
              <w:rPr>
                <w:rFonts w:eastAsia="Times New Roman" w:cs="Times New Roman"/>
                <w:szCs w:val="24"/>
              </w:rPr>
              <w:t>task_id</w:t>
            </w:r>
            <w:proofErr w:type="spellEnd"/>
            <w:r w:rsidRPr="008E2AB2">
              <w:rPr>
                <w:rFonts w:eastAsia="Times New Roman" w:cs="Times New Roman"/>
                <w:szCs w:val="24"/>
              </w:rPr>
              <w:t xml:space="preserve">, выбрать уязвимость, нажать «Просмотреть </w:t>
            </w:r>
            <w:proofErr w:type="spellStart"/>
            <w:r w:rsidRPr="008E2AB2">
              <w:rPr>
                <w:rFonts w:eastAsia="Times New Roman" w:cs="Times New Roman"/>
                <w:szCs w:val="24"/>
              </w:rPr>
              <w:t>PoC</w:t>
            </w:r>
            <w:proofErr w:type="spellEnd"/>
            <w:r w:rsidRPr="008E2AB2">
              <w:rPr>
                <w:rFonts w:eastAsia="Times New Roman" w:cs="Times New Roman"/>
                <w:szCs w:val="24"/>
              </w:rPr>
              <w:t>», проверить корректность отображения запроса, ответа и скриншота.</w:t>
            </w:r>
          </w:p>
        </w:tc>
        <w:tc>
          <w:tcPr>
            <w:tcW w:w="0" w:type="auto"/>
          </w:tcPr>
          <w:p w14:paraId="3E969A57" w14:textId="0F62E882" w:rsidR="00D314BE" w:rsidRDefault="001374E5" w:rsidP="001E16C4">
            <w:pPr>
              <w:ind w:right="-74" w:firstLine="18"/>
            </w:pPr>
            <w:r>
              <w:t xml:space="preserve">Скриншоты и ответы сервера отображаются корректно, доказательства уязвимости сохраняются в артефактах </w:t>
            </w:r>
            <w:proofErr w:type="spellStart"/>
            <w:r>
              <w:t>MinIO</w:t>
            </w:r>
            <w:proofErr w:type="spellEnd"/>
            <w:r w:rsidRPr="007E6942">
              <w:rPr>
                <w:szCs w:val="24"/>
              </w:rPr>
              <w:t>.</w:t>
            </w:r>
          </w:p>
        </w:tc>
      </w:tr>
      <w:tr w:rsidR="00D56506" w:rsidRPr="001E16C4" w14:paraId="3C7461AB" w14:textId="77777777" w:rsidTr="001E16C4">
        <w:tc>
          <w:tcPr>
            <w:tcW w:w="0" w:type="auto"/>
            <w:hideMark/>
          </w:tcPr>
          <w:p w14:paraId="37BBA178" w14:textId="279A80DE" w:rsidR="001E16C4" w:rsidRPr="001E16C4" w:rsidRDefault="00B254CC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42E3B6E" w14:textId="4D64D8BD" w:rsidR="001E16C4" w:rsidRPr="001E16C4" w:rsidRDefault="009D2856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хранения данных</w:t>
            </w:r>
          </w:p>
        </w:tc>
        <w:tc>
          <w:tcPr>
            <w:tcW w:w="0" w:type="auto"/>
            <w:hideMark/>
          </w:tcPr>
          <w:p w14:paraId="6CAAC5B2" w14:textId="39F14FCA" w:rsidR="001E16C4" w:rsidRPr="001E16C4" w:rsidRDefault="005E50CB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t xml:space="preserve">Подключиться к базе данных </w:t>
            </w:r>
            <w:proofErr w:type="spellStart"/>
            <w:r>
              <w:t>PostgreSQL</w:t>
            </w:r>
            <w:proofErr w:type="spellEnd"/>
            <w:r>
              <w:t xml:space="preserve"> и убедиться в наличии записей о задачах и результатах. Проверить сохранение артефактов в </w:t>
            </w:r>
            <w:proofErr w:type="spellStart"/>
            <w:r>
              <w:t>MinIO</w:t>
            </w:r>
            <w:proofErr w:type="spellEnd"/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6E6F3C97" w14:textId="5C934D4E" w:rsidR="001E16C4" w:rsidRPr="001E16C4" w:rsidRDefault="00D56506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t>Все результаты и файлы успешно сохранены, структура данных соответствует описанию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D56506" w:rsidRPr="001E16C4" w14:paraId="4E59ED5A" w14:textId="77777777" w:rsidTr="001E16C4">
        <w:tc>
          <w:tcPr>
            <w:tcW w:w="0" w:type="auto"/>
            <w:hideMark/>
          </w:tcPr>
          <w:p w14:paraId="57D3BDDA" w14:textId="7B7F1A73" w:rsidR="001E16C4" w:rsidRPr="001E16C4" w:rsidRDefault="00B254CC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71274123" w14:textId="706C91B4" w:rsidR="001E16C4" w:rsidRPr="009D2856" w:rsidRDefault="009D2856" w:rsidP="001E16C4">
            <w:pPr>
              <w:ind w:right="-74" w:firstLine="18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</w:rPr>
              <w:t xml:space="preserve">Интеграция с </w:t>
            </w:r>
            <w:r>
              <w:rPr>
                <w:rFonts w:eastAsia="Times New Roman" w:cs="Times New Roman"/>
                <w:szCs w:val="24"/>
                <w:lang w:val="en-US"/>
              </w:rPr>
              <w:t>CI/CD</w:t>
            </w:r>
          </w:p>
        </w:tc>
        <w:tc>
          <w:tcPr>
            <w:tcW w:w="0" w:type="auto"/>
            <w:hideMark/>
          </w:tcPr>
          <w:p w14:paraId="09FADFF8" w14:textId="220FF673" w:rsidR="001E16C4" w:rsidRPr="001E16C4" w:rsidRDefault="005E50CB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5E50CB">
              <w:rPr>
                <w:rFonts w:eastAsia="Times New Roman" w:cs="Times New Roman"/>
                <w:szCs w:val="24"/>
              </w:rPr>
              <w:t>Отправить</w:t>
            </w:r>
            <w:r w:rsidRPr="005E50CB">
              <w:rPr>
                <w:rFonts w:eastAsia="Times New Roman" w:cs="Times New Roman"/>
                <w:szCs w:val="24"/>
                <w:lang w:val="en-US"/>
              </w:rPr>
              <w:t xml:space="preserve"> webhook-</w:t>
            </w:r>
            <w:r w:rsidRPr="005E50CB">
              <w:rPr>
                <w:rFonts w:eastAsia="Times New Roman" w:cs="Times New Roman"/>
                <w:szCs w:val="24"/>
              </w:rPr>
              <w:t>запрос</w:t>
            </w:r>
            <w:r w:rsidRPr="005E50CB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Pr="005E50CB">
              <w:rPr>
                <w:rFonts w:eastAsia="Times New Roman" w:cs="Times New Roman"/>
                <w:szCs w:val="24"/>
              </w:rPr>
              <w:t>на</w:t>
            </w:r>
            <w:r w:rsidRPr="005E50CB">
              <w:rPr>
                <w:rFonts w:eastAsia="Times New Roman" w:cs="Times New Roman"/>
                <w:szCs w:val="24"/>
                <w:lang w:val="en-US"/>
              </w:rPr>
              <w:t xml:space="preserve"> /</w:t>
            </w:r>
            <w:proofErr w:type="spellStart"/>
            <w:r w:rsidRPr="005E50CB">
              <w:rPr>
                <w:rFonts w:eastAsia="Times New Roman" w:cs="Times New Roman"/>
                <w:szCs w:val="24"/>
                <w:lang w:val="en-US"/>
              </w:rPr>
              <w:t>api</w:t>
            </w:r>
            <w:proofErr w:type="spellEnd"/>
            <w:r w:rsidRPr="005E50CB">
              <w:rPr>
                <w:rFonts w:eastAsia="Times New Roman" w:cs="Times New Roman"/>
                <w:szCs w:val="24"/>
                <w:lang w:val="en-US"/>
              </w:rPr>
              <w:t xml:space="preserve">/v1/scan/start </w:t>
            </w:r>
            <w:r w:rsidRPr="005E50CB">
              <w:rPr>
                <w:rFonts w:eastAsia="Times New Roman" w:cs="Times New Roman"/>
                <w:szCs w:val="24"/>
              </w:rPr>
              <w:t>из</w:t>
            </w:r>
            <w:r w:rsidRPr="005E50CB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Pr="005E50CB">
              <w:rPr>
                <w:rFonts w:eastAsia="Times New Roman" w:cs="Times New Roman"/>
                <w:szCs w:val="24"/>
              </w:rPr>
              <w:t>тестового</w:t>
            </w:r>
            <w:r w:rsidRPr="005E50CB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5E50CB">
              <w:rPr>
                <w:rFonts w:eastAsia="Times New Roman" w:cs="Times New Roman"/>
                <w:szCs w:val="24"/>
              </w:rPr>
              <w:t>пайплайна</w:t>
            </w:r>
            <w:proofErr w:type="spellEnd"/>
            <w:r w:rsidRPr="005E50CB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Pr="005E50CB">
              <w:rPr>
                <w:rFonts w:eastAsia="Times New Roman" w:cs="Times New Roman"/>
                <w:szCs w:val="24"/>
                <w:lang w:val="en-US"/>
              </w:rPr>
              <w:lastRenderedPageBreak/>
              <w:t xml:space="preserve">GitHub Actions. </w:t>
            </w:r>
            <w:r w:rsidRPr="005E50CB">
              <w:rPr>
                <w:rFonts w:eastAsia="Times New Roman" w:cs="Times New Roman"/>
                <w:szCs w:val="24"/>
              </w:rPr>
              <w:t>Проверить автоматический запуск и получение отчёта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786ED122" w14:textId="7328C9B6" w:rsidR="001E16C4" w:rsidRPr="001E16C4" w:rsidRDefault="00D56506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D56506">
              <w:rPr>
                <w:rFonts w:eastAsia="Times New Roman" w:cs="Times New Roman"/>
                <w:szCs w:val="24"/>
              </w:rPr>
              <w:lastRenderedPageBreak/>
              <w:t xml:space="preserve">Сканирование запускается </w:t>
            </w:r>
            <w:r w:rsidRPr="00D56506">
              <w:rPr>
                <w:rFonts w:eastAsia="Times New Roman" w:cs="Times New Roman"/>
                <w:szCs w:val="24"/>
              </w:rPr>
              <w:lastRenderedPageBreak/>
              <w:t>автоматически при обновлении кода, отчёт возвращается корректно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1374E5" w:rsidRPr="001E16C4" w14:paraId="7493E17B" w14:textId="77777777" w:rsidTr="001E16C4">
        <w:tc>
          <w:tcPr>
            <w:tcW w:w="0" w:type="auto"/>
          </w:tcPr>
          <w:p w14:paraId="7721D3DC" w14:textId="33EFD798" w:rsidR="001374E5" w:rsidRDefault="001374E5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10</w:t>
            </w:r>
          </w:p>
        </w:tc>
        <w:tc>
          <w:tcPr>
            <w:tcW w:w="0" w:type="auto"/>
          </w:tcPr>
          <w:p w14:paraId="67C9936F" w14:textId="0C931E53" w:rsidR="001374E5" w:rsidRDefault="001374E5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Тестирование интерфейса</w:t>
            </w:r>
          </w:p>
        </w:tc>
        <w:tc>
          <w:tcPr>
            <w:tcW w:w="0" w:type="auto"/>
          </w:tcPr>
          <w:p w14:paraId="3B29F48C" w14:textId="66C1678C" w:rsidR="001374E5" w:rsidRPr="005E50CB" w:rsidRDefault="00E14B5A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t>П</w:t>
            </w:r>
            <w:r>
              <w:t>ерейти по всем разделам веб-панели (Новая проверка, Мониторинг задач, Отчёты, Настройки), проверить навигацию, отображение элементов и адаптивность.</w:t>
            </w:r>
          </w:p>
        </w:tc>
        <w:tc>
          <w:tcPr>
            <w:tcW w:w="0" w:type="auto"/>
          </w:tcPr>
          <w:p w14:paraId="539775ED" w14:textId="74828565" w:rsidR="001374E5" w:rsidRPr="00D56506" w:rsidRDefault="001374E5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t xml:space="preserve">Веб-панель отображается корректно, все элементы </w:t>
            </w:r>
            <w:proofErr w:type="spellStart"/>
            <w:r>
              <w:t>кликабельны</w:t>
            </w:r>
            <w:proofErr w:type="spellEnd"/>
            <w:r>
              <w:t>, переходы работают без ошибок</w:t>
            </w:r>
            <w:r w:rsidRPr="007E6942">
              <w:rPr>
                <w:szCs w:val="24"/>
              </w:rPr>
              <w:t>.</w:t>
            </w:r>
          </w:p>
        </w:tc>
      </w:tr>
      <w:tr w:rsidR="00B254CC" w:rsidRPr="001E16C4" w14:paraId="7D0AD6D2" w14:textId="77777777" w:rsidTr="001E16C4">
        <w:tc>
          <w:tcPr>
            <w:tcW w:w="0" w:type="auto"/>
          </w:tcPr>
          <w:p w14:paraId="221E2B1E" w14:textId="0E4949D8" w:rsidR="00B254CC" w:rsidRPr="001E16C4" w:rsidRDefault="00B254CC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  <w:r w:rsidR="001374E5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7A68D8F0" w14:textId="461ED95C" w:rsidR="00B254CC" w:rsidRDefault="001374E5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Тестирование стабильности</w:t>
            </w:r>
          </w:p>
        </w:tc>
        <w:tc>
          <w:tcPr>
            <w:tcW w:w="0" w:type="auto"/>
          </w:tcPr>
          <w:p w14:paraId="2357747D" w14:textId="7743A25E" w:rsidR="00B254CC" w:rsidRPr="005E50CB" w:rsidRDefault="00E14B5A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</w:t>
            </w:r>
            <w:r>
              <w:t>апустить несколько параллельных задач сканирования, наблюдать нагрузку и время отклика системы, убедиться в отсутствии сбоев и ошибок.</w:t>
            </w:r>
          </w:p>
        </w:tc>
        <w:tc>
          <w:tcPr>
            <w:tcW w:w="0" w:type="auto"/>
          </w:tcPr>
          <w:p w14:paraId="6D1C9847" w14:textId="6D6E0DCA" w:rsidR="00B254CC" w:rsidRPr="00D56506" w:rsidRDefault="001374E5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Система</w:t>
            </w:r>
            <w:r w:rsidRPr="007E6942">
              <w:rPr>
                <w:szCs w:val="24"/>
              </w:rPr>
              <w:t xml:space="preserve"> устойчив</w:t>
            </w:r>
            <w:r>
              <w:rPr>
                <w:szCs w:val="24"/>
              </w:rPr>
              <w:t>а</w:t>
            </w:r>
            <w:r w:rsidRPr="007E6942">
              <w:rPr>
                <w:szCs w:val="24"/>
              </w:rPr>
              <w:t xml:space="preserve"> к нагрузке, обрабатывает множественные запросы без задержек и ошибок</w:t>
            </w:r>
            <w:r>
              <w:rPr>
                <w:szCs w:val="24"/>
              </w:rPr>
              <w:t>.</w:t>
            </w:r>
          </w:p>
        </w:tc>
      </w:tr>
      <w:tr w:rsidR="00D56506" w:rsidRPr="001E16C4" w14:paraId="5AD1CA77" w14:textId="77777777" w:rsidTr="001E16C4">
        <w:tc>
          <w:tcPr>
            <w:tcW w:w="0" w:type="auto"/>
            <w:hideMark/>
          </w:tcPr>
          <w:p w14:paraId="6AF37407" w14:textId="7A341171" w:rsidR="001E16C4" w:rsidRPr="001E16C4" w:rsidRDefault="001374E5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18B724AF" w14:textId="6062A3BB" w:rsidR="001E16C4" w:rsidRPr="009D2856" w:rsidRDefault="00F51335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Тестирование производительности</w:t>
            </w:r>
          </w:p>
        </w:tc>
        <w:tc>
          <w:tcPr>
            <w:tcW w:w="0" w:type="auto"/>
            <w:hideMark/>
          </w:tcPr>
          <w:p w14:paraId="45071608" w14:textId="24B8A01C" w:rsidR="001E16C4" w:rsidRPr="001E16C4" w:rsidRDefault="00F51335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t>Запустить 10 параллельных задач сканирования. Замерить среднее время выполнения, нагрузку на CPU и RAM.</w:t>
            </w:r>
          </w:p>
        </w:tc>
        <w:tc>
          <w:tcPr>
            <w:tcW w:w="0" w:type="auto"/>
            <w:hideMark/>
          </w:tcPr>
          <w:p w14:paraId="3BE4FD2F" w14:textId="5536F0FD" w:rsidR="001E16C4" w:rsidRPr="001E16C4" w:rsidRDefault="00D62BFF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t>Система сохраняет стабильность, все задачи завершаются успешно без зависаний и ошибок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D56506" w:rsidRPr="001E16C4" w14:paraId="618128AE" w14:textId="77777777" w:rsidTr="001E16C4">
        <w:tc>
          <w:tcPr>
            <w:tcW w:w="0" w:type="auto"/>
            <w:hideMark/>
          </w:tcPr>
          <w:p w14:paraId="3D5121A1" w14:textId="75132712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</w:t>
            </w:r>
            <w:r w:rsidR="001374E5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C83F4A1" w14:textId="0965552A" w:rsidR="001E16C4" w:rsidRPr="001E16C4" w:rsidRDefault="00F51335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безопасности</w:t>
            </w:r>
          </w:p>
        </w:tc>
        <w:tc>
          <w:tcPr>
            <w:tcW w:w="0" w:type="auto"/>
            <w:hideMark/>
          </w:tcPr>
          <w:p w14:paraId="1D4CA7D8" w14:textId="7C73A860" w:rsidR="001E16C4" w:rsidRPr="001E16C4" w:rsidRDefault="00D62BFF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D62BFF">
              <w:rPr>
                <w:rFonts w:eastAsia="Times New Roman" w:cs="Times New Roman"/>
                <w:szCs w:val="24"/>
              </w:rPr>
              <w:t>Попробовать отправить в API некорректные данные (XSS, SQL-инъекции, спецсимволы). Проверить реакцию системы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20CFDDEA" w14:textId="02C3D182" w:rsidR="001E16C4" w:rsidRPr="001E16C4" w:rsidRDefault="00D62BFF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>
              <w:t>Ввод проверяется корректно, система отклоняет вредоносные данные, ошибок и утечек нет</w:t>
            </w:r>
            <w:r w:rsidR="001E16C4" w:rsidRPr="001E16C4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62F330DF" w14:textId="1E21F454" w:rsidR="00DA4661" w:rsidRDefault="001E16C4" w:rsidP="001E16C4">
      <w:pPr>
        <w:ind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</w:p>
    <w:p w14:paraId="1A2C531A" w14:textId="714AD9FC" w:rsidR="00A849D6" w:rsidRPr="006C542E" w:rsidRDefault="0048696F" w:rsidP="00F342E1">
      <w:pPr>
        <w:pStyle w:val="1"/>
      </w:pPr>
      <w:bookmarkStart w:id="7" w:name="_Toc182758779"/>
      <w:r>
        <w:lastRenderedPageBreak/>
        <w:t>Требования по испытаниям программных средств</w:t>
      </w:r>
      <w:bookmarkEnd w:id="7"/>
    </w:p>
    <w:p w14:paraId="7B4E56D8" w14:textId="1D02F124" w:rsidR="004E1AA6" w:rsidRPr="007E6942" w:rsidRDefault="007E6942" w:rsidP="004E1AA6">
      <w:r w:rsidRPr="007E6942">
        <w:t xml:space="preserve">Испытания программных средств </w:t>
      </w:r>
      <w:r w:rsidR="00E77BD8">
        <w:t xml:space="preserve">системы </w:t>
      </w:r>
      <w:r w:rsidRPr="007E6942">
        <w:t xml:space="preserve">для </w:t>
      </w:r>
      <w:r w:rsidR="00E77BD8">
        <w:t>автоматизированного тестирования безопасности веб-приложений</w:t>
      </w:r>
      <w:r w:rsidRPr="007E6942">
        <w:t xml:space="preserve"> проводятся в рамках функционального и нагрузочного тестирования. Других требований к испытаниям программных средств бота не предъявляется.</w:t>
      </w:r>
    </w:p>
    <w:p w14:paraId="6D5EDA49" w14:textId="6AE923D8" w:rsidR="0048696F" w:rsidRDefault="0048696F" w:rsidP="004E1AA6"/>
    <w:p w14:paraId="0D110318" w14:textId="3A5C1F57" w:rsidR="0048696F" w:rsidRPr="004E1AA6" w:rsidRDefault="0048696F" w:rsidP="00F342E1">
      <w:pPr>
        <w:pStyle w:val="1"/>
      </w:pPr>
      <w:bookmarkStart w:id="8" w:name="_Toc182758780"/>
      <w:r>
        <w:lastRenderedPageBreak/>
        <w:t>Перечень работ, проводимых после завершения испытаний</w:t>
      </w:r>
      <w:bookmarkEnd w:id="8"/>
    </w:p>
    <w:p w14:paraId="107CFDF9" w14:textId="1153DA77" w:rsidR="004E1AA6" w:rsidRDefault="005D1B5B" w:rsidP="004E1AA6">
      <w:r>
        <w:t xml:space="preserve">По результатам испытаний делается заключение о соответствии </w:t>
      </w:r>
      <w:r w:rsidR="00480569">
        <w:t xml:space="preserve">системы </w:t>
      </w:r>
      <w:r>
        <w:t>требованиям технического задания и возможности его использования клиентами. При необходимости проводится доработка программных средств и документации.</w:t>
      </w:r>
    </w:p>
    <w:p w14:paraId="746C1A2F" w14:textId="436A4C41" w:rsidR="005D1B5B" w:rsidRDefault="005D1B5B" w:rsidP="004E1AA6"/>
    <w:p w14:paraId="5FFC2DC2" w14:textId="1C410D75" w:rsidR="005D1B5B" w:rsidRDefault="005D1B5B" w:rsidP="004E1AA6"/>
    <w:p w14:paraId="29A0AF34" w14:textId="070D479F" w:rsidR="005D1B5B" w:rsidRDefault="005D1B5B" w:rsidP="004E1AA6"/>
    <w:p w14:paraId="5FCE1B83" w14:textId="4174B89E" w:rsidR="005D1B5B" w:rsidRPr="004E1AA6" w:rsidRDefault="005D1B5B" w:rsidP="00F342E1">
      <w:pPr>
        <w:pStyle w:val="1"/>
      </w:pPr>
      <w:bookmarkStart w:id="9" w:name="_Toc182758781"/>
      <w:r>
        <w:lastRenderedPageBreak/>
        <w:t>Метрологическое обеспечение испытаний</w:t>
      </w:r>
      <w:bookmarkEnd w:id="9"/>
      <w:r>
        <w:t xml:space="preserve"> </w:t>
      </w:r>
    </w:p>
    <w:p w14:paraId="01025C91" w14:textId="77E377D6" w:rsidR="005D1B5B" w:rsidRPr="007E6942" w:rsidRDefault="007E6942" w:rsidP="005D1B5B">
      <w:r w:rsidRPr="007E6942">
        <w:t xml:space="preserve">Программа испытаний </w:t>
      </w:r>
      <w:r w:rsidR="00480569">
        <w:t>системы автоматизированного тестирования безопасности веб-приложений</w:t>
      </w:r>
      <w:r w:rsidRPr="007E6942">
        <w:t xml:space="preserve"> не требует использования специализированного измерительного оборудования</w:t>
      </w:r>
      <w:r w:rsidR="005D1B5B" w:rsidRPr="007E6942">
        <w:t>.</w:t>
      </w:r>
    </w:p>
    <w:p w14:paraId="682BEA67" w14:textId="77CC5811" w:rsidR="005D1B5B" w:rsidRDefault="005D1B5B" w:rsidP="005D1B5B"/>
    <w:p w14:paraId="52121912" w14:textId="7C8D973F" w:rsidR="005D1B5B" w:rsidRPr="004E1AA6" w:rsidRDefault="005D1B5B" w:rsidP="00F342E1">
      <w:pPr>
        <w:pStyle w:val="1"/>
      </w:pPr>
      <w:bookmarkStart w:id="10" w:name="_Toc182758782"/>
      <w:r>
        <w:lastRenderedPageBreak/>
        <w:t>Отчетность</w:t>
      </w:r>
      <w:bookmarkEnd w:id="10"/>
      <w:r>
        <w:t xml:space="preserve"> </w:t>
      </w:r>
    </w:p>
    <w:p w14:paraId="1B58B683" w14:textId="54CB0503" w:rsidR="005D1B5B" w:rsidRDefault="005D1B5B" w:rsidP="005D1B5B">
      <w:r>
        <w:t xml:space="preserve">Результаты испытаний </w:t>
      </w:r>
      <w:r w:rsidR="009E6D9C">
        <w:t>системы</w:t>
      </w:r>
      <w:r>
        <w:t xml:space="preserve"> фиксируются в протоколах, которые включают следующие разделы:</w:t>
      </w:r>
    </w:p>
    <w:p w14:paraId="44AEBB0E" w14:textId="18450846" w:rsidR="005D1B5B" w:rsidRDefault="003011B2" w:rsidP="005D1B5B">
      <w:pPr>
        <w:pStyle w:val="a0"/>
        <w:numPr>
          <w:ilvl w:val="0"/>
          <w:numId w:val="24"/>
        </w:numPr>
        <w:ind w:left="0" w:firstLine="709"/>
      </w:pPr>
      <w:r>
        <w:t>н</w:t>
      </w:r>
      <w:r w:rsidR="005D1B5B">
        <w:t xml:space="preserve">азначение испытаний и номер раздела требований ТЗ </w:t>
      </w:r>
      <w:r w:rsidR="00BB2B37">
        <w:t>для</w:t>
      </w:r>
      <w:r w:rsidR="005D1B5B">
        <w:t xml:space="preserve"> бота, по которому проводят испытание</w:t>
      </w:r>
      <w:r>
        <w:t>;</w:t>
      </w:r>
    </w:p>
    <w:p w14:paraId="3415E2D1" w14:textId="6404C95A" w:rsidR="005D1B5B" w:rsidRDefault="003011B2" w:rsidP="005D1B5B">
      <w:pPr>
        <w:pStyle w:val="a0"/>
        <w:numPr>
          <w:ilvl w:val="0"/>
          <w:numId w:val="24"/>
        </w:numPr>
        <w:ind w:left="0" w:firstLine="709"/>
      </w:pPr>
      <w:r>
        <w:t>с</w:t>
      </w:r>
      <w:r w:rsidR="005D1B5B">
        <w:t>остав технических и программных средств, используемых при испытаниях</w:t>
      </w:r>
      <w:r>
        <w:t>;</w:t>
      </w:r>
    </w:p>
    <w:p w14:paraId="4888397A" w14:textId="66FEA183" w:rsidR="005D1B5B" w:rsidRDefault="003011B2" w:rsidP="005D1B5B">
      <w:pPr>
        <w:pStyle w:val="a0"/>
        <w:numPr>
          <w:ilvl w:val="0"/>
          <w:numId w:val="24"/>
        </w:numPr>
        <w:ind w:left="0" w:firstLine="709"/>
      </w:pPr>
      <w:r>
        <w:t>у</w:t>
      </w:r>
      <w:r w:rsidR="005D1B5B">
        <w:t>казание методик, в соответствии с которыми проводились испытания, обработка и оценка результатов</w:t>
      </w:r>
      <w:r>
        <w:t>;</w:t>
      </w:r>
    </w:p>
    <w:p w14:paraId="1834BCCC" w14:textId="45B85A4F" w:rsidR="005D1B5B" w:rsidRDefault="003011B2" w:rsidP="005D1B5B">
      <w:pPr>
        <w:pStyle w:val="a0"/>
        <w:numPr>
          <w:ilvl w:val="0"/>
          <w:numId w:val="24"/>
        </w:numPr>
        <w:ind w:left="0" w:firstLine="709"/>
      </w:pPr>
      <w:r>
        <w:t>у</w:t>
      </w:r>
      <w:r w:rsidR="005D1B5B">
        <w:t>словия проведения испытаний и характеристики исходных данных</w:t>
      </w:r>
      <w:r>
        <w:t>;</w:t>
      </w:r>
    </w:p>
    <w:p w14:paraId="7BD1AA58" w14:textId="1B6CF9AE" w:rsidR="005D1B5B" w:rsidRDefault="003011B2" w:rsidP="005D1B5B">
      <w:pPr>
        <w:pStyle w:val="a0"/>
        <w:numPr>
          <w:ilvl w:val="0"/>
          <w:numId w:val="24"/>
        </w:numPr>
        <w:ind w:left="0" w:firstLine="709"/>
      </w:pPr>
      <w:r>
        <w:t>с</w:t>
      </w:r>
      <w:r w:rsidR="005D1B5B">
        <w:t>редства хранения и условия доступа к тестирующе</w:t>
      </w:r>
      <w:r w:rsidR="00BB2B37">
        <w:t>й программе</w:t>
      </w:r>
      <w:r>
        <w:t>;</w:t>
      </w:r>
    </w:p>
    <w:p w14:paraId="163C6741" w14:textId="7C56487F" w:rsidR="005D1B5B" w:rsidRDefault="003011B2" w:rsidP="005D1B5B">
      <w:pPr>
        <w:pStyle w:val="a0"/>
        <w:numPr>
          <w:ilvl w:val="0"/>
          <w:numId w:val="24"/>
        </w:numPr>
        <w:ind w:left="0" w:firstLine="709"/>
      </w:pPr>
      <w:r>
        <w:t>о</w:t>
      </w:r>
      <w:r w:rsidR="005D1B5B">
        <w:t>бобщённые результаты испытаний</w:t>
      </w:r>
      <w:r>
        <w:t>;</w:t>
      </w:r>
    </w:p>
    <w:p w14:paraId="239832E1" w14:textId="5E817708" w:rsidR="005D1B5B" w:rsidRDefault="003011B2" w:rsidP="005D1B5B">
      <w:pPr>
        <w:pStyle w:val="a0"/>
        <w:numPr>
          <w:ilvl w:val="0"/>
          <w:numId w:val="24"/>
        </w:numPr>
        <w:ind w:left="0" w:firstLine="709"/>
      </w:pPr>
      <w:r>
        <w:t>в</w:t>
      </w:r>
      <w:r w:rsidR="005D1B5B">
        <w:t>ыводы о результатах испытаний и соответствии бота требованиям технического задания.</w:t>
      </w:r>
    </w:p>
    <w:p w14:paraId="4E0C3273" w14:textId="304340C4" w:rsidR="005D1B5B" w:rsidRDefault="005D1B5B" w:rsidP="00BB2B37">
      <w:pPr>
        <w:spacing w:before="0"/>
        <w:ind w:firstLine="709"/>
      </w:pPr>
      <w:r>
        <w:t xml:space="preserve">В протоколах также могут быть зафиксированы замечания пользователей и тестировщиков по удобству эксплуатации </w:t>
      </w:r>
      <w:r w:rsidR="003011B2">
        <w:t>системы</w:t>
      </w:r>
      <w:r>
        <w:t>.</w:t>
      </w:r>
    </w:p>
    <w:p w14:paraId="755B7E88" w14:textId="4D89F7BA" w:rsidR="005D1B5B" w:rsidRPr="001B4EA1" w:rsidRDefault="001B4EA1" w:rsidP="005D1B5B">
      <w:r w:rsidRPr="001B4EA1">
        <w:t xml:space="preserve">Этап проведения предварительных испытаний завершается оформлением акта о результатах предварительных и приемочных испытаний </w:t>
      </w:r>
      <w:r w:rsidR="003011B2">
        <w:t>системы для автоматического тестирования безопасности веб-приложений</w:t>
      </w:r>
      <w:r w:rsidRPr="001B4EA1">
        <w:t>.</w:t>
      </w:r>
    </w:p>
    <w:p w14:paraId="2B8C1B9E" w14:textId="390C49A6" w:rsidR="005D1B5B" w:rsidRDefault="005D1B5B" w:rsidP="005D1B5B"/>
    <w:p w14:paraId="27724990" w14:textId="77777777" w:rsidR="005D1B5B" w:rsidRPr="005D1B5B" w:rsidRDefault="005D1B5B" w:rsidP="005D1B5B"/>
    <w:p w14:paraId="6E453DDC" w14:textId="77777777" w:rsidR="005D1B5B" w:rsidRDefault="005D1B5B" w:rsidP="005D1B5B">
      <w:pPr>
        <w:pStyle w:val="10"/>
        <w:numPr>
          <w:ilvl w:val="0"/>
          <w:numId w:val="0"/>
        </w:numPr>
        <w:ind w:left="709"/>
      </w:pPr>
    </w:p>
    <w:bookmarkEnd w:id="1"/>
    <w:p w14:paraId="7B1B025A" w14:textId="0161BD19" w:rsidR="00AB286F" w:rsidRDefault="00AB286F" w:rsidP="005D1B5B">
      <w:pPr>
        <w:ind w:firstLine="0"/>
      </w:pPr>
    </w:p>
    <w:p w14:paraId="1DA01634" w14:textId="409B530B" w:rsidR="005D1B5B" w:rsidRDefault="005D1B5B" w:rsidP="005D1B5B">
      <w:pPr>
        <w:ind w:firstLine="0"/>
      </w:pPr>
    </w:p>
    <w:p w14:paraId="21CDAEC8" w14:textId="6AB6E3B4" w:rsidR="005D1B5B" w:rsidRDefault="005D1B5B" w:rsidP="005D1B5B">
      <w:pPr>
        <w:ind w:firstLine="0"/>
      </w:pPr>
    </w:p>
    <w:p w14:paraId="054A6150" w14:textId="1183E347" w:rsidR="005D1B5B" w:rsidRDefault="005D1B5B" w:rsidP="005D1B5B">
      <w:pPr>
        <w:ind w:firstLine="0"/>
      </w:pPr>
    </w:p>
    <w:p w14:paraId="0BB2CA87" w14:textId="65104534" w:rsidR="005D1B5B" w:rsidRDefault="005D1B5B" w:rsidP="005D1B5B">
      <w:pPr>
        <w:ind w:firstLine="0"/>
      </w:pPr>
    </w:p>
    <w:p w14:paraId="3C3BC384" w14:textId="5BC880CF" w:rsidR="005D1B5B" w:rsidRDefault="005D1B5B" w:rsidP="005D1B5B">
      <w:pPr>
        <w:ind w:firstLine="0"/>
      </w:pPr>
    </w:p>
    <w:p w14:paraId="7660D3ED" w14:textId="7BAF1498" w:rsidR="005D1B5B" w:rsidRDefault="005D1B5B" w:rsidP="005D1B5B">
      <w:pPr>
        <w:ind w:firstLine="0"/>
      </w:pPr>
    </w:p>
    <w:p w14:paraId="714C68FB" w14:textId="77777777" w:rsidR="00F342E1" w:rsidRDefault="00F342E1">
      <w:pPr>
        <w:spacing w:before="0" w:after="200" w:line="276" w:lineRule="auto"/>
        <w:ind w:firstLine="0"/>
        <w:contextualSpacing w:val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E1CB3F7" w14:textId="28BCE290" w:rsidR="005D1B5B" w:rsidRPr="00946D85" w:rsidRDefault="005D1B5B" w:rsidP="00BB2B37">
      <w:pPr>
        <w:ind w:firstLine="0"/>
        <w:jc w:val="center"/>
        <w:rPr>
          <w:rFonts w:cs="Times New Roman"/>
        </w:rPr>
      </w:pPr>
      <w:r w:rsidRPr="00946D85">
        <w:rPr>
          <w:rFonts w:cs="Times New Roman"/>
          <w:b/>
          <w:bCs/>
        </w:rPr>
        <w:lastRenderedPageBreak/>
        <w:t>ПРОТОКОЛ</w:t>
      </w:r>
    </w:p>
    <w:p w14:paraId="3E30EA1D" w14:textId="2BBAC03D" w:rsidR="005D1B5B" w:rsidRPr="009245CF" w:rsidRDefault="005D1B5B" w:rsidP="009245CF">
      <w:pPr>
        <w:ind w:left="708" w:firstLine="0"/>
        <w:jc w:val="center"/>
        <w:rPr>
          <w:rFonts w:cs="Times New Roman"/>
          <w:b/>
          <w:bCs/>
          <w:szCs w:val="24"/>
        </w:rPr>
      </w:pPr>
      <w:r w:rsidRPr="007E6942">
        <w:rPr>
          <w:rFonts w:cs="Times New Roman"/>
          <w:b/>
          <w:bCs/>
        </w:rPr>
        <w:t xml:space="preserve">Предварительных и приемочных испытаний </w:t>
      </w:r>
      <w:r w:rsidR="007E6942" w:rsidRPr="007E6942">
        <w:rPr>
          <w:rFonts w:cs="Times New Roman"/>
          <w:b/>
          <w:bCs/>
          <w:szCs w:val="24"/>
        </w:rPr>
        <w:t>«</w:t>
      </w:r>
      <w:r w:rsidR="003011B2">
        <w:rPr>
          <w:rFonts w:cs="Times New Roman"/>
          <w:b/>
          <w:bCs/>
          <w:szCs w:val="24"/>
        </w:rPr>
        <w:t>С</w:t>
      </w:r>
      <w:r w:rsidR="003011B2" w:rsidRPr="003011B2">
        <w:rPr>
          <w:rFonts w:cs="Times New Roman"/>
          <w:b/>
          <w:bCs/>
          <w:szCs w:val="24"/>
        </w:rPr>
        <w:t>истем</w:t>
      </w:r>
      <w:r w:rsidR="009245CF">
        <w:rPr>
          <w:rFonts w:cs="Times New Roman"/>
          <w:b/>
          <w:bCs/>
          <w:szCs w:val="24"/>
        </w:rPr>
        <w:t>а</w:t>
      </w:r>
      <w:r w:rsidR="003011B2" w:rsidRPr="003011B2">
        <w:rPr>
          <w:rFonts w:cs="Times New Roman"/>
          <w:b/>
          <w:bCs/>
          <w:szCs w:val="24"/>
        </w:rPr>
        <w:t xml:space="preserve"> для автоматического тестирования безопасности веб-приложений</w:t>
      </w:r>
      <w:r w:rsidR="007E6942" w:rsidRPr="007E6942">
        <w:rPr>
          <w:rFonts w:cs="Times New Roman"/>
          <w:b/>
          <w:bCs/>
          <w:szCs w:val="24"/>
        </w:rPr>
        <w:t>»</w:t>
      </w:r>
    </w:p>
    <w:p w14:paraId="75923D23" w14:textId="77777777" w:rsidR="005D1B5B" w:rsidRPr="00946D85" w:rsidRDefault="005D1B5B" w:rsidP="005D1B5B">
      <w:pPr>
        <w:jc w:val="center"/>
        <w:rPr>
          <w:rFonts w:cs="Times New Roman"/>
          <w:b/>
          <w:bCs/>
        </w:rPr>
      </w:pPr>
    </w:p>
    <w:p w14:paraId="265529C3" w14:textId="2C925244" w:rsidR="004B7723" w:rsidRPr="007E6942" w:rsidRDefault="004B7723" w:rsidP="009245CF">
      <w:pPr>
        <w:ind w:firstLine="709"/>
        <w:rPr>
          <w:rFonts w:cs="Times New Roman"/>
          <w:szCs w:val="24"/>
        </w:rPr>
      </w:pPr>
      <w:r w:rsidRPr="004B7723">
        <w:t>В соответствии с требованиями технического задания были проведены испытания</w:t>
      </w:r>
      <w:r w:rsidR="007E6942" w:rsidRPr="007E6942">
        <w:t xml:space="preserve"> </w:t>
      </w:r>
      <w:r w:rsidR="007E6942" w:rsidRPr="007E6942">
        <w:rPr>
          <w:rFonts w:cs="Times New Roman"/>
          <w:szCs w:val="24"/>
        </w:rPr>
        <w:t>«</w:t>
      </w:r>
      <w:r w:rsidR="009245CF">
        <w:t>системы для автоматического тестирования безопасности веб-приложений</w:t>
      </w:r>
      <w:r w:rsidR="007E6942" w:rsidRPr="007E6942">
        <w:rPr>
          <w:rFonts w:cs="Times New Roman"/>
          <w:szCs w:val="24"/>
        </w:rPr>
        <w:t>»</w:t>
      </w:r>
      <w:r w:rsidR="009245CF">
        <w:rPr>
          <w:rFonts w:cs="Times New Roman"/>
          <w:szCs w:val="24"/>
        </w:rPr>
        <w:t xml:space="preserve"> </w:t>
      </w:r>
      <w:r w:rsidRPr="004B7723">
        <w:t>в соответствии с утвержденной «Программой и методикой испытаний».</w:t>
      </w:r>
    </w:p>
    <w:p w14:paraId="7018F187" w14:textId="17EAD0B3" w:rsidR="005D1B5B" w:rsidRPr="00946D85" w:rsidRDefault="005D1B5B" w:rsidP="009245CF">
      <w:pPr>
        <w:pStyle w:val="aff"/>
        <w:rPr>
          <w:sz w:val="24"/>
        </w:rPr>
      </w:pPr>
      <w:r w:rsidRPr="00946D85">
        <w:rPr>
          <w:sz w:val="24"/>
        </w:rPr>
        <w:t>Общие сведения об испытаниях приведены в таблице 2.</w:t>
      </w:r>
    </w:p>
    <w:p w14:paraId="07F6C913" w14:textId="2C2FE34D" w:rsidR="005D1B5B" w:rsidRDefault="005D1B5B" w:rsidP="009245CF">
      <w:pPr>
        <w:pStyle w:val="aff"/>
        <w:rPr>
          <w:sz w:val="24"/>
        </w:rPr>
      </w:pPr>
      <w:r w:rsidRPr="00946D85">
        <w:rPr>
          <w:sz w:val="24"/>
        </w:rPr>
        <w:t xml:space="preserve">Результаты испытаний приведены в таблице 3. </w:t>
      </w:r>
    </w:p>
    <w:p w14:paraId="442FC30F" w14:textId="775AF83A" w:rsidR="004B7723" w:rsidRDefault="004B7723" w:rsidP="009245CF">
      <w:pPr>
        <w:pStyle w:val="aff"/>
        <w:rPr>
          <w:sz w:val="24"/>
        </w:rPr>
      </w:pPr>
    </w:p>
    <w:p w14:paraId="77F1CAD8" w14:textId="29ABA23F" w:rsidR="004B7723" w:rsidRDefault="004B7723" w:rsidP="009245CF">
      <w:pPr>
        <w:pStyle w:val="aff"/>
        <w:rPr>
          <w:sz w:val="24"/>
        </w:rPr>
      </w:pPr>
      <w:r>
        <w:rPr>
          <w:sz w:val="24"/>
        </w:rPr>
        <w:t xml:space="preserve">Таблица 2 – Общие сведения </w:t>
      </w:r>
      <w:r w:rsidR="008D6FC3">
        <w:rPr>
          <w:sz w:val="24"/>
        </w:rPr>
        <w:t>об испытаниях</w:t>
      </w:r>
    </w:p>
    <w:tbl>
      <w:tblPr>
        <w:tblW w:w="8760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3656"/>
        <w:gridCol w:w="2411"/>
        <w:gridCol w:w="2693"/>
      </w:tblGrid>
      <w:tr w:rsidR="004B7723" w:rsidRPr="00946D85" w14:paraId="37A025A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813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B9CEE" w14:textId="5764C19A" w:rsidR="004B7723" w:rsidRPr="00946D85" w:rsidRDefault="00075EA1" w:rsidP="00075EA1">
            <w:pPr>
              <w:ind w:firstLine="709"/>
              <w:jc w:val="left"/>
              <w:rPr>
                <w:rFonts w:cs="Times New Roman"/>
              </w:rPr>
            </w:pPr>
            <w:proofErr w:type="spellStart"/>
            <w:r w:rsidRPr="00075EA1">
              <w:rPr>
                <w:rFonts w:cs="Times New Roman"/>
                <w:b/>
              </w:rPr>
              <w:t>Telegram</w:t>
            </w:r>
            <w:proofErr w:type="spellEnd"/>
            <w:r w:rsidRPr="00075EA1">
              <w:rPr>
                <w:rFonts w:cs="Times New Roman"/>
                <w:b/>
              </w:rPr>
              <w:t>-бот для мониторинга рыночных активов</w:t>
            </w:r>
          </w:p>
        </w:tc>
      </w:tr>
      <w:tr w:rsidR="004B7723" w:rsidRPr="00946D85" w14:paraId="292CD850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19E0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795DC" w14:textId="77777777" w:rsidR="004B7723" w:rsidRPr="00946D85" w:rsidRDefault="004B7723" w:rsidP="00A21B29">
            <w:pPr>
              <w:rPr>
                <w:rFonts w:cs="Times New Roman"/>
              </w:rPr>
            </w:pPr>
            <w:proofErr w:type="gramStart"/>
            <w:r w:rsidRPr="00946D85">
              <w:rPr>
                <w:rFonts w:cs="Times New Roman"/>
              </w:rPr>
              <w:t xml:space="preserve">«  </w:t>
            </w:r>
            <w:proofErr w:type="gramEnd"/>
            <w:r w:rsidRPr="00946D85">
              <w:rPr>
                <w:rFonts w:cs="Times New Roman"/>
              </w:rPr>
              <w:t xml:space="preserve">     »                       20__г.</w:t>
            </w:r>
          </w:p>
        </w:tc>
      </w:tr>
      <w:tr w:rsidR="004B7723" w:rsidRPr="00946D85" w14:paraId="7034B9D4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22A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1B93" w14:textId="77777777" w:rsidR="004B7723" w:rsidRPr="00946D85" w:rsidRDefault="004B7723" w:rsidP="00A21B29">
            <w:pPr>
              <w:snapToGrid w:val="0"/>
              <w:ind w:firstLine="143"/>
              <w:rPr>
                <w:rFonts w:cs="Times New Roman"/>
              </w:rPr>
            </w:pPr>
          </w:p>
        </w:tc>
      </w:tr>
      <w:tr w:rsidR="004B7723" w:rsidRPr="00946D85" w14:paraId="11F9A655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FBA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7A5B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Фамилия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CF68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Должность</w:t>
            </w:r>
          </w:p>
        </w:tc>
      </w:tr>
      <w:tr w:rsidR="004B7723" w:rsidRPr="00946D85" w14:paraId="1E7D4E4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EBAD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277D1" w14:textId="5C0A966B" w:rsidR="004B7723" w:rsidRPr="00946D85" w:rsidRDefault="00250969" w:rsidP="004B7723">
            <w:pPr>
              <w:snapToGrid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Вершинина Н</w:t>
            </w:r>
            <w:r w:rsidR="00BB2B37">
              <w:rPr>
                <w:rFonts w:cs="Times New Roman"/>
              </w:rPr>
              <w:t>.</w:t>
            </w:r>
            <w:r>
              <w:rPr>
                <w:rFonts w:cs="Times New Roman"/>
              </w:rPr>
              <w:t>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B38C1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Студент</w:t>
            </w:r>
          </w:p>
        </w:tc>
      </w:tr>
      <w:tr w:rsidR="004B7723" w:rsidRPr="00946D85" w14:paraId="0D471A2D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ED30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F54D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Style w:val="normaltextrun"/>
                <w:rFonts w:cs="Times New Roman"/>
              </w:rP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43A8E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Style w:val="normaltextrun"/>
                <w:rFonts w:cs="Times New Roman"/>
              </w:rPr>
              <w:t>Руководитель УП</w:t>
            </w:r>
            <w:r w:rsidRPr="00946D85">
              <w:rPr>
                <w:rStyle w:val="eop"/>
                <w:rFonts w:cs="Times New Roman"/>
              </w:rPr>
              <w:t> </w:t>
            </w:r>
          </w:p>
        </w:tc>
      </w:tr>
    </w:tbl>
    <w:p w14:paraId="0F1BB914" w14:textId="77777777" w:rsidR="004B7723" w:rsidRPr="00946D85" w:rsidRDefault="004B7723" w:rsidP="005D1B5B">
      <w:pPr>
        <w:pStyle w:val="aff"/>
        <w:rPr>
          <w:sz w:val="24"/>
        </w:rPr>
      </w:pPr>
    </w:p>
    <w:p w14:paraId="218C894A" w14:textId="17DFF281" w:rsidR="005D1B5B" w:rsidRDefault="004B7723" w:rsidP="005D1B5B">
      <w:pPr>
        <w:pStyle w:val="aff"/>
        <w:rPr>
          <w:sz w:val="24"/>
        </w:rPr>
      </w:pPr>
      <w:r>
        <w:rPr>
          <w:sz w:val="24"/>
        </w:rPr>
        <w:t xml:space="preserve">Таблица 3 – Результаты испытаний 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356"/>
        <w:gridCol w:w="2404"/>
        <w:gridCol w:w="1381"/>
        <w:gridCol w:w="1989"/>
        <w:gridCol w:w="4065"/>
      </w:tblGrid>
      <w:tr w:rsidR="001374E5" w:rsidRPr="007E6942" w14:paraId="1D1C6C78" w14:textId="77777777" w:rsidTr="007E6942">
        <w:tc>
          <w:tcPr>
            <w:tcW w:w="0" w:type="auto"/>
            <w:hideMark/>
          </w:tcPr>
          <w:p w14:paraId="1C1BA70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6BE3275B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Шаг испытаний</w:t>
            </w:r>
          </w:p>
        </w:tc>
        <w:tc>
          <w:tcPr>
            <w:tcW w:w="0" w:type="auto"/>
            <w:hideMark/>
          </w:tcPr>
          <w:p w14:paraId="0469C54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№ пункта методики</w:t>
            </w:r>
          </w:p>
        </w:tc>
        <w:tc>
          <w:tcPr>
            <w:tcW w:w="0" w:type="auto"/>
            <w:hideMark/>
          </w:tcPr>
          <w:p w14:paraId="68C1C19B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Отметка о прохождении (Да/Нет)</w:t>
            </w:r>
          </w:p>
        </w:tc>
        <w:tc>
          <w:tcPr>
            <w:tcW w:w="0" w:type="auto"/>
            <w:hideMark/>
          </w:tcPr>
          <w:p w14:paraId="6C2D3378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Примечания</w:t>
            </w:r>
          </w:p>
        </w:tc>
      </w:tr>
      <w:tr w:rsidR="001374E5" w:rsidRPr="007E6942" w14:paraId="22628CF0" w14:textId="77777777" w:rsidTr="007E6942">
        <w:tc>
          <w:tcPr>
            <w:tcW w:w="0" w:type="auto"/>
            <w:hideMark/>
          </w:tcPr>
          <w:p w14:paraId="667A046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207777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Проверка документации</w:t>
            </w:r>
          </w:p>
        </w:tc>
        <w:tc>
          <w:tcPr>
            <w:tcW w:w="0" w:type="auto"/>
            <w:hideMark/>
          </w:tcPr>
          <w:p w14:paraId="2380370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8CCC79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3310B0FC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Документация соответствует требованиям, содержит все необходимые разделы.</w:t>
            </w:r>
          </w:p>
        </w:tc>
      </w:tr>
      <w:tr w:rsidR="001374E5" w:rsidRPr="007E6942" w14:paraId="6CD299C4" w14:textId="77777777" w:rsidTr="007E6942">
        <w:tc>
          <w:tcPr>
            <w:tcW w:w="0" w:type="auto"/>
            <w:hideMark/>
          </w:tcPr>
          <w:p w14:paraId="39C5A16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DCE2B42" w14:textId="02DBEF82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 xml:space="preserve">Инициализация </w:t>
            </w:r>
            <w:r w:rsidR="00250969">
              <w:rPr>
                <w:szCs w:val="24"/>
              </w:rPr>
              <w:t>системы</w:t>
            </w:r>
          </w:p>
        </w:tc>
        <w:tc>
          <w:tcPr>
            <w:tcW w:w="0" w:type="auto"/>
            <w:hideMark/>
          </w:tcPr>
          <w:p w14:paraId="195E755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7C7857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1C57BBF6" w14:textId="477222C2" w:rsidR="007E6942" w:rsidRPr="007E6942" w:rsidRDefault="007D1E5D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D1E5D">
              <w:rPr>
                <w:szCs w:val="24"/>
              </w:rPr>
              <w:t>Все контейнеры запущены, интерфейс доступен, система готова к работе.</w:t>
            </w:r>
          </w:p>
        </w:tc>
      </w:tr>
      <w:tr w:rsidR="001374E5" w:rsidRPr="007E6942" w14:paraId="3984B9C8" w14:textId="77777777" w:rsidTr="007E6942">
        <w:tc>
          <w:tcPr>
            <w:tcW w:w="0" w:type="auto"/>
            <w:hideMark/>
          </w:tcPr>
          <w:p w14:paraId="6661E664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4D083A3" w14:textId="6D3FBE9A" w:rsidR="007E6942" w:rsidRPr="007E6942" w:rsidRDefault="00737246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Авторизация </w:t>
            </w:r>
            <w:r w:rsidR="00101D42">
              <w:rPr>
                <w:szCs w:val="24"/>
              </w:rPr>
              <w:t>пользователя</w:t>
            </w:r>
          </w:p>
        </w:tc>
        <w:tc>
          <w:tcPr>
            <w:tcW w:w="0" w:type="auto"/>
            <w:hideMark/>
          </w:tcPr>
          <w:p w14:paraId="5E56E0F9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601ABB7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49255D9A" w14:textId="63F84C38" w:rsidR="007E6942" w:rsidRPr="007E6942" w:rsidRDefault="00101D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t>Авторизация проходит успешно, пользователь получает JWT-токен и доступ к панели управлени</w:t>
            </w:r>
            <w:r>
              <w:t>я</w:t>
            </w:r>
            <w:r w:rsidR="007E6942" w:rsidRPr="007E6942">
              <w:rPr>
                <w:szCs w:val="24"/>
              </w:rPr>
              <w:t>.</w:t>
            </w:r>
          </w:p>
        </w:tc>
      </w:tr>
      <w:tr w:rsidR="001374E5" w:rsidRPr="007E6942" w14:paraId="7F69B059" w14:textId="77777777" w:rsidTr="007E6942">
        <w:tc>
          <w:tcPr>
            <w:tcW w:w="0" w:type="auto"/>
            <w:hideMark/>
          </w:tcPr>
          <w:p w14:paraId="33D8098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1F20152" w14:textId="42A3698A" w:rsidR="007E6942" w:rsidRPr="007E6942" w:rsidRDefault="00101D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rPr>
                <w:szCs w:val="24"/>
              </w:rPr>
              <w:t>Создание задачи сканирования</w:t>
            </w:r>
          </w:p>
        </w:tc>
        <w:tc>
          <w:tcPr>
            <w:tcW w:w="0" w:type="auto"/>
            <w:hideMark/>
          </w:tcPr>
          <w:p w14:paraId="3C295DA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9FA0E8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90D5459" w14:textId="5960B936" w:rsidR="007E6942" w:rsidRPr="007E6942" w:rsidRDefault="008B6BE3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8B6BE3">
              <w:rPr>
                <w:szCs w:val="24"/>
              </w:rPr>
              <w:t xml:space="preserve">При вводе URL и параметров проверки система корректно создаёт задачу и присваивает </w:t>
            </w:r>
            <w:proofErr w:type="spellStart"/>
            <w:r w:rsidRPr="008B6BE3">
              <w:rPr>
                <w:szCs w:val="24"/>
              </w:rPr>
              <w:t>task_id</w:t>
            </w:r>
            <w:proofErr w:type="spellEnd"/>
            <w:r w:rsidR="007E6942" w:rsidRPr="007E6942">
              <w:rPr>
                <w:szCs w:val="24"/>
              </w:rPr>
              <w:t>.</w:t>
            </w:r>
          </w:p>
        </w:tc>
      </w:tr>
      <w:tr w:rsidR="001374E5" w:rsidRPr="007E6942" w14:paraId="2BE3F009" w14:textId="77777777" w:rsidTr="007E6942">
        <w:tc>
          <w:tcPr>
            <w:tcW w:w="0" w:type="auto"/>
            <w:hideMark/>
          </w:tcPr>
          <w:p w14:paraId="149F344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AA46713" w14:textId="239DAEA3" w:rsidR="007E6942" w:rsidRPr="007E6942" w:rsidRDefault="008B6BE3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rPr>
                <w:szCs w:val="24"/>
              </w:rPr>
              <w:t>Мониторинг выполнения задачи</w:t>
            </w:r>
          </w:p>
        </w:tc>
        <w:tc>
          <w:tcPr>
            <w:tcW w:w="0" w:type="auto"/>
            <w:hideMark/>
          </w:tcPr>
          <w:p w14:paraId="501305FD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4D99CB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B5D0DB7" w14:textId="4FAA827C" w:rsidR="007E6942" w:rsidRPr="007E6942" w:rsidRDefault="00CE6256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t xml:space="preserve">Статус задачи изменяется последовательно («в очереди </w:t>
            </w:r>
            <w:r w:rsidR="00AA4573">
              <w:t>-</w:t>
            </w:r>
            <w:r w:rsidR="00AA4573" w:rsidRPr="00AA4573">
              <w:t>&gt;</w:t>
            </w:r>
            <w:r>
              <w:t xml:space="preserve"> </w:t>
            </w:r>
            <w:r>
              <w:lastRenderedPageBreak/>
              <w:t xml:space="preserve">выполняется </w:t>
            </w:r>
            <w:r w:rsidR="00AA4573" w:rsidRPr="00AA4573">
              <w:t>-&gt;</w:t>
            </w:r>
            <w:r>
              <w:t xml:space="preserve"> завершено»), </w:t>
            </w:r>
            <w:proofErr w:type="spellStart"/>
            <w:r>
              <w:t>логи</w:t>
            </w:r>
            <w:proofErr w:type="spellEnd"/>
            <w:r>
              <w:t xml:space="preserve"> отображаются корректно</w:t>
            </w:r>
            <w:r w:rsidR="007E6942" w:rsidRPr="007E6942">
              <w:rPr>
                <w:szCs w:val="24"/>
              </w:rPr>
              <w:t>.</w:t>
            </w:r>
          </w:p>
        </w:tc>
      </w:tr>
      <w:tr w:rsidR="001374E5" w:rsidRPr="007E6942" w14:paraId="1D9D579E" w14:textId="77777777" w:rsidTr="007E6942">
        <w:tc>
          <w:tcPr>
            <w:tcW w:w="0" w:type="auto"/>
            <w:hideMark/>
          </w:tcPr>
          <w:p w14:paraId="627C58D7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57692C8F" w14:textId="14F0F7CA" w:rsidR="007E6942" w:rsidRPr="007E6942" w:rsidRDefault="003252EA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rPr>
                <w:szCs w:val="24"/>
              </w:rPr>
              <w:t>Формирование отчета</w:t>
            </w:r>
          </w:p>
        </w:tc>
        <w:tc>
          <w:tcPr>
            <w:tcW w:w="0" w:type="auto"/>
            <w:hideMark/>
          </w:tcPr>
          <w:p w14:paraId="78DF5ED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C461F5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192E3B15" w14:textId="1241B4BD" w:rsidR="007E6942" w:rsidRPr="007E6942" w:rsidRDefault="0002288B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t>Отчёт формируется корректно, содержит перечень уязвимостей, уровень критичности и рекомендации по устранению</w:t>
            </w:r>
            <w:r w:rsidR="007E6942" w:rsidRPr="007E6942">
              <w:rPr>
                <w:szCs w:val="24"/>
              </w:rPr>
              <w:t>.</w:t>
            </w:r>
          </w:p>
        </w:tc>
      </w:tr>
      <w:tr w:rsidR="001374E5" w:rsidRPr="007E6942" w14:paraId="5A9362DB" w14:textId="77777777" w:rsidTr="007E6942">
        <w:tc>
          <w:tcPr>
            <w:tcW w:w="0" w:type="auto"/>
            <w:hideMark/>
          </w:tcPr>
          <w:p w14:paraId="38370AB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2A2B871" w14:textId="2936D5DF" w:rsidR="007E6942" w:rsidRPr="007E6942" w:rsidRDefault="0002288B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t xml:space="preserve">Просмотр </w:t>
            </w:r>
            <w:proofErr w:type="spellStart"/>
            <w:r>
              <w:t>Proof</w:t>
            </w:r>
            <w:proofErr w:type="spellEnd"/>
            <w:r>
              <w:t>-</w:t>
            </w:r>
            <w:proofErr w:type="spellStart"/>
            <w:r>
              <w:t>of</w:t>
            </w:r>
            <w:proofErr w:type="spellEnd"/>
            <w:r>
              <w:t>-Concept</w:t>
            </w:r>
          </w:p>
        </w:tc>
        <w:tc>
          <w:tcPr>
            <w:tcW w:w="0" w:type="auto"/>
            <w:hideMark/>
          </w:tcPr>
          <w:p w14:paraId="278A961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AAD2F20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30F5A3A3" w14:textId="6A312E53" w:rsidR="007E6942" w:rsidRPr="007E6942" w:rsidRDefault="0002288B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t xml:space="preserve">Скриншоты и ответы сервера отображаются корректно, доказательства уязвимости сохраняются в артефактах </w:t>
            </w:r>
            <w:proofErr w:type="spellStart"/>
            <w:r>
              <w:t>MinIO</w:t>
            </w:r>
            <w:proofErr w:type="spellEnd"/>
            <w:r w:rsidR="007E6942" w:rsidRPr="007E6942">
              <w:rPr>
                <w:szCs w:val="24"/>
              </w:rPr>
              <w:t>.</w:t>
            </w:r>
          </w:p>
        </w:tc>
      </w:tr>
      <w:tr w:rsidR="001374E5" w:rsidRPr="007E6942" w14:paraId="797F3F8B" w14:textId="77777777" w:rsidTr="007E6942">
        <w:tc>
          <w:tcPr>
            <w:tcW w:w="0" w:type="auto"/>
            <w:hideMark/>
          </w:tcPr>
          <w:p w14:paraId="63443FB4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C4CB58E" w14:textId="2FBE9BF8" w:rsidR="007E6942" w:rsidRPr="007E6942" w:rsidRDefault="0002288B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Проверка сохранения данных</w:t>
            </w:r>
          </w:p>
        </w:tc>
        <w:tc>
          <w:tcPr>
            <w:tcW w:w="0" w:type="auto"/>
            <w:hideMark/>
          </w:tcPr>
          <w:p w14:paraId="35DDE84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D24772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1AFD10EE" w14:textId="548CD845" w:rsidR="007E6942" w:rsidRPr="007E6942" w:rsidRDefault="00A169F6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t xml:space="preserve">Результаты сканирования успешно записываются в </w:t>
            </w:r>
            <w:proofErr w:type="spellStart"/>
            <w:r>
              <w:t>PostgreSQL</w:t>
            </w:r>
            <w:proofErr w:type="spellEnd"/>
            <w:r>
              <w:t xml:space="preserve">, артефакты хранятся в </w:t>
            </w:r>
            <w:proofErr w:type="spellStart"/>
            <w:r>
              <w:t>MinIO</w:t>
            </w:r>
            <w:proofErr w:type="spellEnd"/>
            <w:r w:rsidR="007E6942" w:rsidRPr="007E6942">
              <w:rPr>
                <w:szCs w:val="24"/>
              </w:rPr>
              <w:t>.</w:t>
            </w:r>
          </w:p>
        </w:tc>
      </w:tr>
      <w:tr w:rsidR="001374E5" w:rsidRPr="007E6942" w14:paraId="7EEEC059" w14:textId="77777777" w:rsidTr="007E6942">
        <w:tc>
          <w:tcPr>
            <w:tcW w:w="0" w:type="auto"/>
            <w:hideMark/>
          </w:tcPr>
          <w:p w14:paraId="21B5A378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04D02B1" w14:textId="29C164FA" w:rsidR="007E6942" w:rsidRPr="00A169F6" w:rsidRDefault="00A169F6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Интеграция с </w:t>
            </w:r>
            <w:proofErr w:type="spellStart"/>
            <w:r>
              <w:rPr>
                <w:szCs w:val="24"/>
              </w:rPr>
              <w:t>С</w:t>
            </w:r>
            <w:proofErr w:type="spellEnd"/>
            <w:r>
              <w:rPr>
                <w:szCs w:val="24"/>
                <w:lang w:val="en-US"/>
              </w:rPr>
              <w:t>I/CD</w:t>
            </w:r>
          </w:p>
        </w:tc>
        <w:tc>
          <w:tcPr>
            <w:tcW w:w="0" w:type="auto"/>
            <w:hideMark/>
          </w:tcPr>
          <w:p w14:paraId="356D20C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6907D3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60217768" w14:textId="6D5AC4A7" w:rsidR="007E6942" w:rsidRPr="007E6942" w:rsidRDefault="00A169F6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t xml:space="preserve">При отправке </w:t>
            </w:r>
            <w:proofErr w:type="spellStart"/>
            <w:r>
              <w:t>webhook</w:t>
            </w:r>
            <w:proofErr w:type="spellEnd"/>
            <w:r>
              <w:t xml:space="preserve">-запроса из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происходит автоматический запуск сканирования и генерация отчёта</w:t>
            </w:r>
            <w:r w:rsidR="007E6942" w:rsidRPr="007E6942">
              <w:rPr>
                <w:szCs w:val="24"/>
              </w:rPr>
              <w:t>.</w:t>
            </w:r>
          </w:p>
        </w:tc>
      </w:tr>
      <w:tr w:rsidR="001374E5" w:rsidRPr="007E6942" w14:paraId="41DF8E91" w14:textId="77777777" w:rsidTr="007E6942">
        <w:tc>
          <w:tcPr>
            <w:tcW w:w="0" w:type="auto"/>
            <w:hideMark/>
          </w:tcPr>
          <w:p w14:paraId="285601E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694DB03" w14:textId="1D0D8CDE" w:rsidR="007E6942" w:rsidRPr="007E6942" w:rsidRDefault="00C5376A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t>Тестирование интерфейса</w:t>
            </w:r>
          </w:p>
        </w:tc>
        <w:tc>
          <w:tcPr>
            <w:tcW w:w="0" w:type="auto"/>
            <w:hideMark/>
          </w:tcPr>
          <w:p w14:paraId="17A2A38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5678C84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0867913" w14:textId="0F260FBA" w:rsidR="007E6942" w:rsidRPr="007E6942" w:rsidRDefault="00C5376A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t xml:space="preserve">Веб-панель отображается корректно, все элементы </w:t>
            </w:r>
            <w:proofErr w:type="spellStart"/>
            <w:r>
              <w:t>кликабельны</w:t>
            </w:r>
            <w:proofErr w:type="spellEnd"/>
            <w:r>
              <w:t>, переходы работают без ошибок</w:t>
            </w:r>
            <w:r w:rsidR="007E6942" w:rsidRPr="007E6942">
              <w:rPr>
                <w:szCs w:val="24"/>
              </w:rPr>
              <w:t>.</w:t>
            </w:r>
          </w:p>
        </w:tc>
      </w:tr>
      <w:tr w:rsidR="001374E5" w:rsidRPr="007E6942" w14:paraId="3FE5701C" w14:textId="77777777" w:rsidTr="007E6942">
        <w:tc>
          <w:tcPr>
            <w:tcW w:w="0" w:type="auto"/>
            <w:hideMark/>
          </w:tcPr>
          <w:p w14:paraId="0F82C443" w14:textId="7547EFA2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  <w:r w:rsidR="00C5376A">
              <w:rPr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6AFF7A9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Тестирование стабильности</w:t>
            </w:r>
          </w:p>
        </w:tc>
        <w:tc>
          <w:tcPr>
            <w:tcW w:w="0" w:type="auto"/>
            <w:hideMark/>
          </w:tcPr>
          <w:p w14:paraId="47BCE683" w14:textId="26D0D5A4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  <w:r w:rsidR="00C5376A">
              <w:rPr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4E3FA7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90BAC80" w14:textId="6C316116" w:rsidR="007E6942" w:rsidRPr="007E6942" w:rsidRDefault="00C5376A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rPr>
                <w:szCs w:val="24"/>
              </w:rPr>
              <w:t>Система</w:t>
            </w:r>
            <w:r w:rsidR="007E6942" w:rsidRPr="007E6942">
              <w:rPr>
                <w:szCs w:val="24"/>
              </w:rPr>
              <w:t xml:space="preserve"> устойчив</w:t>
            </w:r>
            <w:r>
              <w:rPr>
                <w:szCs w:val="24"/>
              </w:rPr>
              <w:t>а</w:t>
            </w:r>
            <w:r w:rsidR="007E6942" w:rsidRPr="007E6942">
              <w:rPr>
                <w:szCs w:val="24"/>
              </w:rPr>
              <w:t xml:space="preserve"> к нагрузке, обрабатывает множественные запросы без задержек и ошибок.</w:t>
            </w:r>
          </w:p>
        </w:tc>
      </w:tr>
      <w:tr w:rsidR="001374E5" w:rsidRPr="007E6942" w14:paraId="2A13FB0A" w14:textId="77777777" w:rsidTr="007E6942">
        <w:tc>
          <w:tcPr>
            <w:tcW w:w="0" w:type="auto"/>
            <w:hideMark/>
          </w:tcPr>
          <w:p w14:paraId="600AB232" w14:textId="00E38A7E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  <w:r w:rsidR="00C5376A">
              <w:rPr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56301B5" w14:textId="0D76E05C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Тестирование на разных устройствах</w:t>
            </w:r>
            <w:r w:rsidR="001374E5">
              <w:rPr>
                <w:szCs w:val="24"/>
              </w:rPr>
              <w:t xml:space="preserve"> и браузерах</w:t>
            </w:r>
          </w:p>
        </w:tc>
        <w:tc>
          <w:tcPr>
            <w:tcW w:w="0" w:type="auto"/>
            <w:hideMark/>
          </w:tcPr>
          <w:p w14:paraId="1245328E" w14:textId="14AC181F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  <w:r w:rsidR="00C5376A">
              <w:rPr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3B1351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404ECCCF" w14:textId="06EF3FB0" w:rsidR="007E6942" w:rsidRPr="007E6942" w:rsidRDefault="00C5376A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>
              <w:rPr>
                <w:szCs w:val="24"/>
              </w:rPr>
              <w:t>Система</w:t>
            </w:r>
            <w:r w:rsidR="007E6942" w:rsidRPr="007E6942">
              <w:rPr>
                <w:szCs w:val="24"/>
              </w:rPr>
              <w:t xml:space="preserve"> функционирует корректно на всех протестированных устройствах и </w:t>
            </w:r>
            <w:r>
              <w:rPr>
                <w:szCs w:val="24"/>
              </w:rPr>
              <w:t>браузерах</w:t>
            </w:r>
            <w:r w:rsidR="007E6942" w:rsidRPr="007E6942">
              <w:rPr>
                <w:szCs w:val="24"/>
              </w:rPr>
              <w:t>.</w:t>
            </w:r>
          </w:p>
        </w:tc>
      </w:tr>
      <w:tr w:rsidR="001374E5" w:rsidRPr="007E6942" w14:paraId="67F0AC38" w14:textId="77777777" w:rsidTr="007E6942">
        <w:tc>
          <w:tcPr>
            <w:tcW w:w="0" w:type="auto"/>
            <w:hideMark/>
          </w:tcPr>
          <w:p w14:paraId="5B92804E" w14:textId="49179C5E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  <w:r w:rsidR="00C5376A">
              <w:rPr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E5109B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Тестирование безопасности</w:t>
            </w:r>
          </w:p>
        </w:tc>
        <w:tc>
          <w:tcPr>
            <w:tcW w:w="0" w:type="auto"/>
            <w:hideMark/>
          </w:tcPr>
          <w:p w14:paraId="25EEF2CC" w14:textId="338DFDA5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  <w:r w:rsidR="00C5376A">
              <w:rPr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AE547DC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902B544" w14:textId="396E7DFE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 xml:space="preserve">Некорректные данные обрабатываются безопасно, </w:t>
            </w:r>
            <w:r w:rsidR="00C5376A">
              <w:rPr>
                <w:szCs w:val="24"/>
              </w:rPr>
              <w:t>система</w:t>
            </w:r>
            <w:r w:rsidRPr="007E6942">
              <w:rPr>
                <w:szCs w:val="24"/>
              </w:rPr>
              <w:t xml:space="preserve"> устойчив к попыткам введения скриптов.</w:t>
            </w:r>
          </w:p>
        </w:tc>
      </w:tr>
    </w:tbl>
    <w:p w14:paraId="06B601D6" w14:textId="77777777" w:rsidR="005D1B5B" w:rsidRPr="00495941" w:rsidRDefault="005D1B5B" w:rsidP="005D1B5B">
      <w:pPr>
        <w:ind w:firstLine="0"/>
      </w:pPr>
    </w:p>
    <w:sectPr w:rsidR="005D1B5B" w:rsidRPr="00495941" w:rsidSect="00AA6D98">
      <w:headerReference w:type="default" r:id="rId14"/>
      <w:pgSz w:w="11906" w:h="16838"/>
      <w:pgMar w:top="1134" w:right="567" w:bottom="1134" w:left="1134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FD02" w14:textId="77777777" w:rsidR="001563E4" w:rsidRDefault="001563E4">
      <w:pPr>
        <w:spacing w:before="0" w:line="240" w:lineRule="auto"/>
      </w:pPr>
      <w:r>
        <w:separator/>
      </w:r>
    </w:p>
  </w:endnote>
  <w:endnote w:type="continuationSeparator" w:id="0">
    <w:p w14:paraId="366D04BA" w14:textId="77777777" w:rsidR="001563E4" w:rsidRDefault="001563E4">
      <w:pPr>
        <w:spacing w:before="0" w:line="240" w:lineRule="auto"/>
      </w:pPr>
      <w:r>
        <w:continuationSeparator/>
      </w:r>
    </w:p>
  </w:endnote>
  <w:endnote w:type="continuationNotice" w:id="1">
    <w:p w14:paraId="38937F30" w14:textId="77777777" w:rsidR="001563E4" w:rsidRDefault="001563E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6F55" w14:textId="77777777" w:rsidR="001563E4" w:rsidRDefault="001563E4" w:rsidP="00990EAC">
      <w:pPr>
        <w:spacing w:before="0" w:line="240" w:lineRule="auto"/>
      </w:pPr>
      <w:r>
        <w:separator/>
      </w:r>
    </w:p>
  </w:footnote>
  <w:footnote w:type="continuationSeparator" w:id="0">
    <w:p w14:paraId="186CE649" w14:textId="77777777" w:rsidR="001563E4" w:rsidRDefault="001563E4" w:rsidP="00990EAC">
      <w:pPr>
        <w:spacing w:before="0" w:line="240" w:lineRule="auto"/>
      </w:pPr>
      <w:r>
        <w:continuationSeparator/>
      </w:r>
    </w:p>
  </w:footnote>
  <w:footnote w:type="continuationNotice" w:id="1">
    <w:p w14:paraId="24076144" w14:textId="77777777" w:rsidR="001563E4" w:rsidRDefault="001563E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82A0" w14:textId="666486AB" w:rsidR="00AA6D98" w:rsidRDefault="00AA6D98" w:rsidP="00AA6D98">
    <w:pPr>
      <w:pStyle w:val="ad"/>
      <w:ind w:firstLine="0"/>
    </w:pPr>
  </w:p>
  <w:p w14:paraId="0AA9F560" w14:textId="77777777" w:rsidR="007635BD" w:rsidRPr="008E27BF" w:rsidRDefault="007635BD" w:rsidP="00990EAC">
    <w:pPr>
      <w:pStyle w:val="ad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247674"/>
      <w:docPartObj>
        <w:docPartGallery w:val="Page Numbers (Top of Page)"/>
        <w:docPartUnique/>
      </w:docPartObj>
    </w:sdtPr>
    <w:sdtEndPr/>
    <w:sdtContent>
      <w:p w14:paraId="208D5F74" w14:textId="572CF3E3" w:rsidR="00AA6D98" w:rsidRDefault="00AA6D9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992B92" w14:textId="77777777" w:rsidR="00AA6D98" w:rsidRPr="008E27BF" w:rsidRDefault="00AA6D98" w:rsidP="00990EAC">
    <w:pPr>
      <w:pStyle w:val="ad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3445357"/>
      <w:docPartObj>
        <w:docPartGallery w:val="Page Numbers (Top of Page)"/>
        <w:docPartUnique/>
      </w:docPartObj>
    </w:sdtPr>
    <w:sdtEndPr/>
    <w:sdtContent>
      <w:p w14:paraId="691894ED" w14:textId="040E6AC0" w:rsidR="00F617D8" w:rsidRDefault="00F617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444A25" w14:textId="77777777" w:rsidR="00F617D8" w:rsidRDefault="00F617D8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D2D7" w14:textId="77777777" w:rsidR="00365E20" w:rsidRDefault="00365E20" w:rsidP="00365E20">
    <w:pPr>
      <w:pStyle w:val="ad"/>
    </w:pPr>
    <w:r>
      <w:tab/>
    </w:r>
    <w:sdt>
      <w:sdtPr>
        <w:id w:val="562375025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72635BC" w14:textId="77777777" w:rsidR="00365E20" w:rsidRPr="008E27BF" w:rsidRDefault="00365E20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51F1FF5"/>
    <w:multiLevelType w:val="hybridMultilevel"/>
    <w:tmpl w:val="0422FBFC"/>
    <w:lvl w:ilvl="0" w:tplc="6D5A6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629DA"/>
    <w:multiLevelType w:val="hybridMultilevel"/>
    <w:tmpl w:val="AB52F7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CD7BAE"/>
    <w:multiLevelType w:val="hybridMultilevel"/>
    <w:tmpl w:val="47469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07799"/>
    <w:multiLevelType w:val="hybridMultilevel"/>
    <w:tmpl w:val="D8C46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AD71513"/>
    <w:multiLevelType w:val="hybridMultilevel"/>
    <w:tmpl w:val="81A408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60C1C"/>
    <w:multiLevelType w:val="hybridMultilevel"/>
    <w:tmpl w:val="959E5E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2740483"/>
    <w:multiLevelType w:val="hybridMultilevel"/>
    <w:tmpl w:val="37900356"/>
    <w:lvl w:ilvl="0" w:tplc="38FEC8E6">
      <w:start w:val="1"/>
      <w:numFmt w:val="decimal"/>
      <w:lvlText w:val="%1."/>
      <w:lvlJc w:val="left"/>
      <w:pPr>
        <w:ind w:left="193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2538088C"/>
    <w:multiLevelType w:val="hybridMultilevel"/>
    <w:tmpl w:val="17D0EE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9C11047"/>
    <w:multiLevelType w:val="multilevel"/>
    <w:tmpl w:val="6A3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2E17673E"/>
    <w:multiLevelType w:val="hybridMultilevel"/>
    <w:tmpl w:val="0BC01C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35176BE8"/>
    <w:multiLevelType w:val="multilevel"/>
    <w:tmpl w:val="0EECD018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40E601E3"/>
    <w:multiLevelType w:val="hybridMultilevel"/>
    <w:tmpl w:val="3A042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5662C78"/>
    <w:multiLevelType w:val="multilevel"/>
    <w:tmpl w:val="109228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208AD"/>
    <w:multiLevelType w:val="hybridMultilevel"/>
    <w:tmpl w:val="1248B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A41798"/>
    <w:multiLevelType w:val="hybridMultilevel"/>
    <w:tmpl w:val="2E641CC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FA1AC0"/>
    <w:multiLevelType w:val="hybridMultilevel"/>
    <w:tmpl w:val="FD7C2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411D5D"/>
    <w:multiLevelType w:val="hybridMultilevel"/>
    <w:tmpl w:val="52CE19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9DB7177"/>
    <w:multiLevelType w:val="hybridMultilevel"/>
    <w:tmpl w:val="87E4E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BDA0F0E"/>
    <w:multiLevelType w:val="multilevel"/>
    <w:tmpl w:val="9F0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4" w15:restartNumberingAfterBreak="0">
    <w:nsid w:val="5CAB6062"/>
    <w:multiLevelType w:val="hybridMultilevel"/>
    <w:tmpl w:val="D6EA7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B72E6B"/>
    <w:multiLevelType w:val="multilevel"/>
    <w:tmpl w:val="7E1201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956596"/>
    <w:multiLevelType w:val="hybridMultilevel"/>
    <w:tmpl w:val="0E08CB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04A30FC"/>
    <w:multiLevelType w:val="hybridMultilevel"/>
    <w:tmpl w:val="F3CA33E0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70ED6"/>
    <w:multiLevelType w:val="hybridMultilevel"/>
    <w:tmpl w:val="BF466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30B76"/>
    <w:multiLevelType w:val="multilevel"/>
    <w:tmpl w:val="DFD4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0" w15:restartNumberingAfterBreak="0">
    <w:nsid w:val="6CFA780B"/>
    <w:multiLevelType w:val="multilevel"/>
    <w:tmpl w:val="3F64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89746D"/>
    <w:multiLevelType w:val="hybridMultilevel"/>
    <w:tmpl w:val="8A542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695D29"/>
    <w:multiLevelType w:val="hybridMultilevel"/>
    <w:tmpl w:val="F03246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6AA2D33"/>
    <w:multiLevelType w:val="hybridMultilevel"/>
    <w:tmpl w:val="5C20AE6A"/>
    <w:lvl w:ilvl="0" w:tplc="4EE053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94B7607"/>
    <w:multiLevelType w:val="multilevel"/>
    <w:tmpl w:val="79DE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E73428"/>
    <w:multiLevelType w:val="hybridMultilevel"/>
    <w:tmpl w:val="177071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F467C0D"/>
    <w:multiLevelType w:val="hybridMultilevel"/>
    <w:tmpl w:val="7E0C3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6"/>
  </w:num>
  <w:num w:numId="5">
    <w:abstractNumId w:val="7"/>
  </w:num>
  <w:num w:numId="6">
    <w:abstractNumId w:val="15"/>
  </w:num>
  <w:num w:numId="7">
    <w:abstractNumId w:val="5"/>
  </w:num>
  <w:num w:numId="8">
    <w:abstractNumId w:val="8"/>
  </w:num>
  <w:num w:numId="9">
    <w:abstractNumId w:val="26"/>
  </w:num>
  <w:num w:numId="10">
    <w:abstractNumId w:val="2"/>
  </w:num>
  <w:num w:numId="11">
    <w:abstractNumId w:val="21"/>
  </w:num>
  <w:num w:numId="12">
    <w:abstractNumId w:val="32"/>
  </w:num>
  <w:num w:numId="13">
    <w:abstractNumId w:val="9"/>
  </w:num>
  <w:num w:numId="14">
    <w:abstractNumId w:val="13"/>
  </w:num>
  <w:num w:numId="15">
    <w:abstractNumId w:val="10"/>
  </w:num>
  <w:num w:numId="16">
    <w:abstractNumId w:val="22"/>
  </w:num>
  <w:num w:numId="17">
    <w:abstractNumId w:val="16"/>
  </w:num>
  <w:num w:numId="18">
    <w:abstractNumId w:val="35"/>
  </w:num>
  <w:num w:numId="19">
    <w:abstractNumId w:val="36"/>
  </w:num>
  <w:num w:numId="20">
    <w:abstractNumId w:val="3"/>
  </w:num>
  <w:num w:numId="21">
    <w:abstractNumId w:val="4"/>
  </w:num>
  <w:num w:numId="22">
    <w:abstractNumId w:val="27"/>
  </w:num>
  <w:num w:numId="23">
    <w:abstractNumId w:val="19"/>
  </w:num>
  <w:num w:numId="24">
    <w:abstractNumId w:val="33"/>
  </w:num>
  <w:num w:numId="25">
    <w:abstractNumId w:val="34"/>
  </w:num>
  <w:num w:numId="26">
    <w:abstractNumId w:val="23"/>
  </w:num>
  <w:num w:numId="27">
    <w:abstractNumId w:val="31"/>
  </w:num>
  <w:num w:numId="28">
    <w:abstractNumId w:val="29"/>
  </w:num>
  <w:num w:numId="29">
    <w:abstractNumId w:val="20"/>
  </w:num>
  <w:num w:numId="30">
    <w:abstractNumId w:val="18"/>
  </w:num>
  <w:num w:numId="31">
    <w:abstractNumId w:val="28"/>
  </w:num>
  <w:num w:numId="32">
    <w:abstractNumId w:val="24"/>
  </w:num>
  <w:num w:numId="33">
    <w:abstractNumId w:val="1"/>
  </w:num>
  <w:num w:numId="34">
    <w:abstractNumId w:val="11"/>
  </w:num>
  <w:num w:numId="35">
    <w:abstractNumId w:val="17"/>
  </w:num>
  <w:num w:numId="36">
    <w:abstractNumId w:val="30"/>
  </w:num>
  <w:num w:numId="37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1B9"/>
    <w:rsid w:val="00003AF1"/>
    <w:rsid w:val="00005857"/>
    <w:rsid w:val="00012E83"/>
    <w:rsid w:val="00014FDF"/>
    <w:rsid w:val="00015480"/>
    <w:rsid w:val="00020C2C"/>
    <w:rsid w:val="0002288B"/>
    <w:rsid w:val="00024473"/>
    <w:rsid w:val="00027E8D"/>
    <w:rsid w:val="00032359"/>
    <w:rsid w:val="00033833"/>
    <w:rsid w:val="00035A26"/>
    <w:rsid w:val="000374AF"/>
    <w:rsid w:val="00037B3E"/>
    <w:rsid w:val="00040D1E"/>
    <w:rsid w:val="00040FDF"/>
    <w:rsid w:val="0004295E"/>
    <w:rsid w:val="0004336A"/>
    <w:rsid w:val="00044093"/>
    <w:rsid w:val="00044E30"/>
    <w:rsid w:val="00046056"/>
    <w:rsid w:val="00046381"/>
    <w:rsid w:val="00051403"/>
    <w:rsid w:val="0005745E"/>
    <w:rsid w:val="00057BC4"/>
    <w:rsid w:val="00061F64"/>
    <w:rsid w:val="00063DFB"/>
    <w:rsid w:val="0006528E"/>
    <w:rsid w:val="00066A71"/>
    <w:rsid w:val="00066F6D"/>
    <w:rsid w:val="000705A1"/>
    <w:rsid w:val="00072984"/>
    <w:rsid w:val="00073D14"/>
    <w:rsid w:val="0007426D"/>
    <w:rsid w:val="0007469D"/>
    <w:rsid w:val="00075EA1"/>
    <w:rsid w:val="000767B4"/>
    <w:rsid w:val="00077E86"/>
    <w:rsid w:val="0008146F"/>
    <w:rsid w:val="0008563E"/>
    <w:rsid w:val="00087EF4"/>
    <w:rsid w:val="000914C1"/>
    <w:rsid w:val="0009273D"/>
    <w:rsid w:val="000934BA"/>
    <w:rsid w:val="00093719"/>
    <w:rsid w:val="00094729"/>
    <w:rsid w:val="00096B60"/>
    <w:rsid w:val="00096EC7"/>
    <w:rsid w:val="000A1425"/>
    <w:rsid w:val="000A152E"/>
    <w:rsid w:val="000A537A"/>
    <w:rsid w:val="000B1F50"/>
    <w:rsid w:val="000C0C5D"/>
    <w:rsid w:val="000C2A5F"/>
    <w:rsid w:val="000C2F4F"/>
    <w:rsid w:val="000C6C67"/>
    <w:rsid w:val="000C7B86"/>
    <w:rsid w:val="000C7DE5"/>
    <w:rsid w:val="000D0604"/>
    <w:rsid w:val="000D3006"/>
    <w:rsid w:val="000D38ED"/>
    <w:rsid w:val="000D3A15"/>
    <w:rsid w:val="000E5877"/>
    <w:rsid w:val="000E6490"/>
    <w:rsid w:val="000F113A"/>
    <w:rsid w:val="000F4053"/>
    <w:rsid w:val="000F6B4B"/>
    <w:rsid w:val="00101D42"/>
    <w:rsid w:val="00104146"/>
    <w:rsid w:val="00106CC4"/>
    <w:rsid w:val="0011316B"/>
    <w:rsid w:val="001157C8"/>
    <w:rsid w:val="001178FC"/>
    <w:rsid w:val="00121444"/>
    <w:rsid w:val="001223A9"/>
    <w:rsid w:val="001238DC"/>
    <w:rsid w:val="0012501A"/>
    <w:rsid w:val="001275E2"/>
    <w:rsid w:val="0013162A"/>
    <w:rsid w:val="0013287A"/>
    <w:rsid w:val="00132924"/>
    <w:rsid w:val="001374E5"/>
    <w:rsid w:val="001413AA"/>
    <w:rsid w:val="00146E33"/>
    <w:rsid w:val="00150617"/>
    <w:rsid w:val="00151820"/>
    <w:rsid w:val="0015225C"/>
    <w:rsid w:val="00155A8D"/>
    <w:rsid w:val="001562EA"/>
    <w:rsid w:val="001563E4"/>
    <w:rsid w:val="00160580"/>
    <w:rsid w:val="0016119C"/>
    <w:rsid w:val="00165D67"/>
    <w:rsid w:val="001673EC"/>
    <w:rsid w:val="00167DB3"/>
    <w:rsid w:val="0017271C"/>
    <w:rsid w:val="00172DBA"/>
    <w:rsid w:val="00174983"/>
    <w:rsid w:val="00174C41"/>
    <w:rsid w:val="00175DE0"/>
    <w:rsid w:val="001878D3"/>
    <w:rsid w:val="0019044F"/>
    <w:rsid w:val="00190AE9"/>
    <w:rsid w:val="001928AA"/>
    <w:rsid w:val="0019354D"/>
    <w:rsid w:val="001961B3"/>
    <w:rsid w:val="001A12C2"/>
    <w:rsid w:val="001A12C8"/>
    <w:rsid w:val="001A50A1"/>
    <w:rsid w:val="001A5304"/>
    <w:rsid w:val="001A5EF0"/>
    <w:rsid w:val="001A79E2"/>
    <w:rsid w:val="001A7E0C"/>
    <w:rsid w:val="001B065B"/>
    <w:rsid w:val="001B2700"/>
    <w:rsid w:val="001B3C9B"/>
    <w:rsid w:val="001B4EA1"/>
    <w:rsid w:val="001B71CF"/>
    <w:rsid w:val="001B794F"/>
    <w:rsid w:val="001B7EB1"/>
    <w:rsid w:val="001C0068"/>
    <w:rsid w:val="001C15BD"/>
    <w:rsid w:val="001C2682"/>
    <w:rsid w:val="001C3F67"/>
    <w:rsid w:val="001C4A1A"/>
    <w:rsid w:val="001C4E74"/>
    <w:rsid w:val="001C5320"/>
    <w:rsid w:val="001D213F"/>
    <w:rsid w:val="001D51CB"/>
    <w:rsid w:val="001E16C4"/>
    <w:rsid w:val="001E2B09"/>
    <w:rsid w:val="001E68EF"/>
    <w:rsid w:val="001F1E73"/>
    <w:rsid w:val="001F3AAC"/>
    <w:rsid w:val="001F3C1A"/>
    <w:rsid w:val="001F5E9A"/>
    <w:rsid w:val="001F5E9C"/>
    <w:rsid w:val="00200E9C"/>
    <w:rsid w:val="00201509"/>
    <w:rsid w:val="00204EB0"/>
    <w:rsid w:val="002070FB"/>
    <w:rsid w:val="00207DBD"/>
    <w:rsid w:val="002125B7"/>
    <w:rsid w:val="00215622"/>
    <w:rsid w:val="00222B07"/>
    <w:rsid w:val="0023221D"/>
    <w:rsid w:val="00234403"/>
    <w:rsid w:val="00234BD7"/>
    <w:rsid w:val="0024008C"/>
    <w:rsid w:val="0024146B"/>
    <w:rsid w:val="00241C37"/>
    <w:rsid w:val="00241EA2"/>
    <w:rsid w:val="00244671"/>
    <w:rsid w:val="00244AD0"/>
    <w:rsid w:val="002469D0"/>
    <w:rsid w:val="002502BF"/>
    <w:rsid w:val="00250969"/>
    <w:rsid w:val="00251769"/>
    <w:rsid w:val="00251ACD"/>
    <w:rsid w:val="00252344"/>
    <w:rsid w:val="00257E6D"/>
    <w:rsid w:val="00263185"/>
    <w:rsid w:val="002632E0"/>
    <w:rsid w:val="0026423B"/>
    <w:rsid w:val="00267899"/>
    <w:rsid w:val="00270C38"/>
    <w:rsid w:val="002724D7"/>
    <w:rsid w:val="00275B1F"/>
    <w:rsid w:val="00276CAB"/>
    <w:rsid w:val="00281AA2"/>
    <w:rsid w:val="00287E94"/>
    <w:rsid w:val="0029093A"/>
    <w:rsid w:val="00292B29"/>
    <w:rsid w:val="002935DD"/>
    <w:rsid w:val="00294308"/>
    <w:rsid w:val="002952BC"/>
    <w:rsid w:val="00295C3B"/>
    <w:rsid w:val="00296BBF"/>
    <w:rsid w:val="002978FF"/>
    <w:rsid w:val="002A514A"/>
    <w:rsid w:val="002A56D9"/>
    <w:rsid w:val="002B0D48"/>
    <w:rsid w:val="002B3E7F"/>
    <w:rsid w:val="002C1982"/>
    <w:rsid w:val="002C31EB"/>
    <w:rsid w:val="002D1391"/>
    <w:rsid w:val="002D2178"/>
    <w:rsid w:val="002D2B23"/>
    <w:rsid w:val="002D2DEB"/>
    <w:rsid w:val="002D354A"/>
    <w:rsid w:val="002D5B25"/>
    <w:rsid w:val="002D5ED0"/>
    <w:rsid w:val="002D6134"/>
    <w:rsid w:val="002E06CF"/>
    <w:rsid w:val="002E28E9"/>
    <w:rsid w:val="002E7842"/>
    <w:rsid w:val="002F1019"/>
    <w:rsid w:val="002F15DD"/>
    <w:rsid w:val="002F4449"/>
    <w:rsid w:val="002F5E1F"/>
    <w:rsid w:val="00300735"/>
    <w:rsid w:val="00300A84"/>
    <w:rsid w:val="003011B2"/>
    <w:rsid w:val="00303043"/>
    <w:rsid w:val="00303DC8"/>
    <w:rsid w:val="00305D89"/>
    <w:rsid w:val="00307A1F"/>
    <w:rsid w:val="0031110E"/>
    <w:rsid w:val="0031179D"/>
    <w:rsid w:val="00311E97"/>
    <w:rsid w:val="00312254"/>
    <w:rsid w:val="00312534"/>
    <w:rsid w:val="00312A43"/>
    <w:rsid w:val="00312F95"/>
    <w:rsid w:val="00314943"/>
    <w:rsid w:val="00314CEE"/>
    <w:rsid w:val="00317BF7"/>
    <w:rsid w:val="00323F6E"/>
    <w:rsid w:val="003252EA"/>
    <w:rsid w:val="0032535F"/>
    <w:rsid w:val="003253ED"/>
    <w:rsid w:val="00326605"/>
    <w:rsid w:val="00332435"/>
    <w:rsid w:val="00342964"/>
    <w:rsid w:val="00342F34"/>
    <w:rsid w:val="003432A1"/>
    <w:rsid w:val="00344AC7"/>
    <w:rsid w:val="00345A6D"/>
    <w:rsid w:val="00347678"/>
    <w:rsid w:val="00350180"/>
    <w:rsid w:val="00351631"/>
    <w:rsid w:val="0035344D"/>
    <w:rsid w:val="003552A3"/>
    <w:rsid w:val="00361FB4"/>
    <w:rsid w:val="00363919"/>
    <w:rsid w:val="00364D74"/>
    <w:rsid w:val="00365E20"/>
    <w:rsid w:val="00370436"/>
    <w:rsid w:val="003711B3"/>
    <w:rsid w:val="00372C9E"/>
    <w:rsid w:val="0037323A"/>
    <w:rsid w:val="00373557"/>
    <w:rsid w:val="00374EF9"/>
    <w:rsid w:val="00376840"/>
    <w:rsid w:val="00377D91"/>
    <w:rsid w:val="00380D25"/>
    <w:rsid w:val="00382653"/>
    <w:rsid w:val="00384B2C"/>
    <w:rsid w:val="00384CEF"/>
    <w:rsid w:val="00386F3E"/>
    <w:rsid w:val="00387E10"/>
    <w:rsid w:val="00390EAB"/>
    <w:rsid w:val="003915BE"/>
    <w:rsid w:val="00393B1C"/>
    <w:rsid w:val="00393F45"/>
    <w:rsid w:val="00397496"/>
    <w:rsid w:val="003A361C"/>
    <w:rsid w:val="003A4E95"/>
    <w:rsid w:val="003B4515"/>
    <w:rsid w:val="003C2810"/>
    <w:rsid w:val="003C28D0"/>
    <w:rsid w:val="003C501B"/>
    <w:rsid w:val="003D07E1"/>
    <w:rsid w:val="003D3E93"/>
    <w:rsid w:val="003D4A86"/>
    <w:rsid w:val="003D61D2"/>
    <w:rsid w:val="003E0217"/>
    <w:rsid w:val="003E09BF"/>
    <w:rsid w:val="003E1A1B"/>
    <w:rsid w:val="003E22A5"/>
    <w:rsid w:val="003E3B91"/>
    <w:rsid w:val="003E4725"/>
    <w:rsid w:val="003E4924"/>
    <w:rsid w:val="003E5807"/>
    <w:rsid w:val="003E58AE"/>
    <w:rsid w:val="003E72CD"/>
    <w:rsid w:val="003E7F98"/>
    <w:rsid w:val="003F0D11"/>
    <w:rsid w:val="003F0F6E"/>
    <w:rsid w:val="003F3F0D"/>
    <w:rsid w:val="003F6256"/>
    <w:rsid w:val="00400C1B"/>
    <w:rsid w:val="004015E5"/>
    <w:rsid w:val="00403FC7"/>
    <w:rsid w:val="00404DF9"/>
    <w:rsid w:val="00405614"/>
    <w:rsid w:val="004067E3"/>
    <w:rsid w:val="00410843"/>
    <w:rsid w:val="00412E47"/>
    <w:rsid w:val="00416270"/>
    <w:rsid w:val="00431F38"/>
    <w:rsid w:val="0043228C"/>
    <w:rsid w:val="004347A5"/>
    <w:rsid w:val="00434F03"/>
    <w:rsid w:val="00442256"/>
    <w:rsid w:val="00442E43"/>
    <w:rsid w:val="00447629"/>
    <w:rsid w:val="004501F7"/>
    <w:rsid w:val="0045096C"/>
    <w:rsid w:val="00450B35"/>
    <w:rsid w:val="00451E07"/>
    <w:rsid w:val="004523AF"/>
    <w:rsid w:val="00453293"/>
    <w:rsid w:val="004537C1"/>
    <w:rsid w:val="00455936"/>
    <w:rsid w:val="0045599D"/>
    <w:rsid w:val="004605D9"/>
    <w:rsid w:val="00460EC6"/>
    <w:rsid w:val="0046377F"/>
    <w:rsid w:val="004677DC"/>
    <w:rsid w:val="00471FE2"/>
    <w:rsid w:val="004728DA"/>
    <w:rsid w:val="00472A19"/>
    <w:rsid w:val="00475A10"/>
    <w:rsid w:val="004767CD"/>
    <w:rsid w:val="00477484"/>
    <w:rsid w:val="00477CED"/>
    <w:rsid w:val="00480569"/>
    <w:rsid w:val="00481722"/>
    <w:rsid w:val="0048416D"/>
    <w:rsid w:val="0048696F"/>
    <w:rsid w:val="00494EFB"/>
    <w:rsid w:val="00495941"/>
    <w:rsid w:val="00495BE4"/>
    <w:rsid w:val="00497E97"/>
    <w:rsid w:val="004A20B3"/>
    <w:rsid w:val="004A34C3"/>
    <w:rsid w:val="004A7A41"/>
    <w:rsid w:val="004B06C9"/>
    <w:rsid w:val="004B0C8E"/>
    <w:rsid w:val="004B0F88"/>
    <w:rsid w:val="004B7636"/>
    <w:rsid w:val="004B7723"/>
    <w:rsid w:val="004C1E43"/>
    <w:rsid w:val="004C5524"/>
    <w:rsid w:val="004D2F3C"/>
    <w:rsid w:val="004D3B34"/>
    <w:rsid w:val="004D446D"/>
    <w:rsid w:val="004D79B6"/>
    <w:rsid w:val="004E1579"/>
    <w:rsid w:val="004E1AA6"/>
    <w:rsid w:val="004E69CE"/>
    <w:rsid w:val="004E7D1A"/>
    <w:rsid w:val="004F4D49"/>
    <w:rsid w:val="004F5CAE"/>
    <w:rsid w:val="005008C8"/>
    <w:rsid w:val="005017B0"/>
    <w:rsid w:val="00502105"/>
    <w:rsid w:val="00503505"/>
    <w:rsid w:val="005040C9"/>
    <w:rsid w:val="005040DD"/>
    <w:rsid w:val="005055E5"/>
    <w:rsid w:val="00506B7B"/>
    <w:rsid w:val="00512B60"/>
    <w:rsid w:val="00514790"/>
    <w:rsid w:val="00514894"/>
    <w:rsid w:val="00514CFD"/>
    <w:rsid w:val="00515AD5"/>
    <w:rsid w:val="00515AED"/>
    <w:rsid w:val="00524056"/>
    <w:rsid w:val="00524AB1"/>
    <w:rsid w:val="00530053"/>
    <w:rsid w:val="00531E80"/>
    <w:rsid w:val="005343A0"/>
    <w:rsid w:val="005343B2"/>
    <w:rsid w:val="0053466D"/>
    <w:rsid w:val="00534ACB"/>
    <w:rsid w:val="00536F74"/>
    <w:rsid w:val="00541DD4"/>
    <w:rsid w:val="0054313E"/>
    <w:rsid w:val="00544617"/>
    <w:rsid w:val="00547488"/>
    <w:rsid w:val="005512BA"/>
    <w:rsid w:val="005524E9"/>
    <w:rsid w:val="00552A22"/>
    <w:rsid w:val="0055300E"/>
    <w:rsid w:val="00554344"/>
    <w:rsid w:val="00555E69"/>
    <w:rsid w:val="0056079D"/>
    <w:rsid w:val="00561F8C"/>
    <w:rsid w:val="00564694"/>
    <w:rsid w:val="00567EE1"/>
    <w:rsid w:val="00571F85"/>
    <w:rsid w:val="0057389A"/>
    <w:rsid w:val="00574645"/>
    <w:rsid w:val="00574977"/>
    <w:rsid w:val="00576138"/>
    <w:rsid w:val="00576447"/>
    <w:rsid w:val="005764B1"/>
    <w:rsid w:val="00584E3E"/>
    <w:rsid w:val="00592F0A"/>
    <w:rsid w:val="00597115"/>
    <w:rsid w:val="005972E7"/>
    <w:rsid w:val="005A188B"/>
    <w:rsid w:val="005A4E60"/>
    <w:rsid w:val="005B1EAF"/>
    <w:rsid w:val="005B5089"/>
    <w:rsid w:val="005C1BEF"/>
    <w:rsid w:val="005C2667"/>
    <w:rsid w:val="005D1B5B"/>
    <w:rsid w:val="005D1D9F"/>
    <w:rsid w:val="005D4ECA"/>
    <w:rsid w:val="005D68E9"/>
    <w:rsid w:val="005E2486"/>
    <w:rsid w:val="005E2E45"/>
    <w:rsid w:val="005E3DA2"/>
    <w:rsid w:val="005E4730"/>
    <w:rsid w:val="005E4F7C"/>
    <w:rsid w:val="005E50CB"/>
    <w:rsid w:val="005E75F8"/>
    <w:rsid w:val="005E7941"/>
    <w:rsid w:val="005F0877"/>
    <w:rsid w:val="005F0B98"/>
    <w:rsid w:val="005F2E71"/>
    <w:rsid w:val="005F3CFA"/>
    <w:rsid w:val="005F73E6"/>
    <w:rsid w:val="006007E9"/>
    <w:rsid w:val="00600B29"/>
    <w:rsid w:val="006030ED"/>
    <w:rsid w:val="00605E3C"/>
    <w:rsid w:val="00606C43"/>
    <w:rsid w:val="00614639"/>
    <w:rsid w:val="00620630"/>
    <w:rsid w:val="0062207A"/>
    <w:rsid w:val="006252D8"/>
    <w:rsid w:val="0062534D"/>
    <w:rsid w:val="006267F9"/>
    <w:rsid w:val="00627BC1"/>
    <w:rsid w:val="006324C6"/>
    <w:rsid w:val="00636E3B"/>
    <w:rsid w:val="00642FB9"/>
    <w:rsid w:val="0064643E"/>
    <w:rsid w:val="00651551"/>
    <w:rsid w:val="00661775"/>
    <w:rsid w:val="006638C9"/>
    <w:rsid w:val="006652DC"/>
    <w:rsid w:val="006665BB"/>
    <w:rsid w:val="006668E7"/>
    <w:rsid w:val="00681B89"/>
    <w:rsid w:val="00686812"/>
    <w:rsid w:val="006877BE"/>
    <w:rsid w:val="0069269D"/>
    <w:rsid w:val="0069434F"/>
    <w:rsid w:val="006954B7"/>
    <w:rsid w:val="00695763"/>
    <w:rsid w:val="006A0C1D"/>
    <w:rsid w:val="006A0ED1"/>
    <w:rsid w:val="006A2A58"/>
    <w:rsid w:val="006A3648"/>
    <w:rsid w:val="006A4ADC"/>
    <w:rsid w:val="006A4E6C"/>
    <w:rsid w:val="006A534C"/>
    <w:rsid w:val="006A5DFD"/>
    <w:rsid w:val="006A7C91"/>
    <w:rsid w:val="006B12CC"/>
    <w:rsid w:val="006B172A"/>
    <w:rsid w:val="006B211A"/>
    <w:rsid w:val="006B5E6B"/>
    <w:rsid w:val="006C542E"/>
    <w:rsid w:val="006C5F29"/>
    <w:rsid w:val="006C6987"/>
    <w:rsid w:val="006C7729"/>
    <w:rsid w:val="006D422E"/>
    <w:rsid w:val="006D46A3"/>
    <w:rsid w:val="006D7B25"/>
    <w:rsid w:val="006E2CCF"/>
    <w:rsid w:val="006E4EA7"/>
    <w:rsid w:val="006E7B7F"/>
    <w:rsid w:val="006F1785"/>
    <w:rsid w:val="006F2988"/>
    <w:rsid w:val="006F3138"/>
    <w:rsid w:val="006F3E63"/>
    <w:rsid w:val="006F41C1"/>
    <w:rsid w:val="006F4BED"/>
    <w:rsid w:val="006F512D"/>
    <w:rsid w:val="006F69BF"/>
    <w:rsid w:val="00701738"/>
    <w:rsid w:val="00701AC1"/>
    <w:rsid w:val="00702405"/>
    <w:rsid w:val="00706D32"/>
    <w:rsid w:val="0071082B"/>
    <w:rsid w:val="0071279D"/>
    <w:rsid w:val="00712968"/>
    <w:rsid w:val="0071332B"/>
    <w:rsid w:val="00715763"/>
    <w:rsid w:val="007157E7"/>
    <w:rsid w:val="00716C0F"/>
    <w:rsid w:val="00717197"/>
    <w:rsid w:val="00717B43"/>
    <w:rsid w:val="007225AB"/>
    <w:rsid w:val="00727973"/>
    <w:rsid w:val="007358CB"/>
    <w:rsid w:val="00737246"/>
    <w:rsid w:val="00741EC2"/>
    <w:rsid w:val="00742650"/>
    <w:rsid w:val="007445A3"/>
    <w:rsid w:val="00747AA0"/>
    <w:rsid w:val="00750E78"/>
    <w:rsid w:val="007522DD"/>
    <w:rsid w:val="00756ABA"/>
    <w:rsid w:val="00757F3D"/>
    <w:rsid w:val="00761FCC"/>
    <w:rsid w:val="00762C4F"/>
    <w:rsid w:val="007630D2"/>
    <w:rsid w:val="007635BD"/>
    <w:rsid w:val="007653EF"/>
    <w:rsid w:val="007661F7"/>
    <w:rsid w:val="0076691E"/>
    <w:rsid w:val="00770291"/>
    <w:rsid w:val="0077149D"/>
    <w:rsid w:val="00773671"/>
    <w:rsid w:val="00773EC7"/>
    <w:rsid w:val="00775FCB"/>
    <w:rsid w:val="00796BE5"/>
    <w:rsid w:val="007A0770"/>
    <w:rsid w:val="007A2C44"/>
    <w:rsid w:val="007A3A60"/>
    <w:rsid w:val="007A3DCD"/>
    <w:rsid w:val="007A44EC"/>
    <w:rsid w:val="007A670B"/>
    <w:rsid w:val="007B2E9D"/>
    <w:rsid w:val="007B6029"/>
    <w:rsid w:val="007B6317"/>
    <w:rsid w:val="007B6AB4"/>
    <w:rsid w:val="007B79AA"/>
    <w:rsid w:val="007C1C0F"/>
    <w:rsid w:val="007C257B"/>
    <w:rsid w:val="007C2693"/>
    <w:rsid w:val="007C5DA6"/>
    <w:rsid w:val="007C648D"/>
    <w:rsid w:val="007C6517"/>
    <w:rsid w:val="007D0DDB"/>
    <w:rsid w:val="007D153B"/>
    <w:rsid w:val="007D189A"/>
    <w:rsid w:val="007D18D6"/>
    <w:rsid w:val="007D1E5D"/>
    <w:rsid w:val="007D212D"/>
    <w:rsid w:val="007D7B28"/>
    <w:rsid w:val="007E6942"/>
    <w:rsid w:val="007E7DEB"/>
    <w:rsid w:val="007F2CAF"/>
    <w:rsid w:val="007F438F"/>
    <w:rsid w:val="007F6F16"/>
    <w:rsid w:val="00801271"/>
    <w:rsid w:val="00801482"/>
    <w:rsid w:val="008047D0"/>
    <w:rsid w:val="00807C04"/>
    <w:rsid w:val="0081256F"/>
    <w:rsid w:val="0081417D"/>
    <w:rsid w:val="008141F1"/>
    <w:rsid w:val="00815163"/>
    <w:rsid w:val="00815197"/>
    <w:rsid w:val="00816178"/>
    <w:rsid w:val="00816AE0"/>
    <w:rsid w:val="0082212C"/>
    <w:rsid w:val="008233FB"/>
    <w:rsid w:val="008249ED"/>
    <w:rsid w:val="00824B65"/>
    <w:rsid w:val="008263B4"/>
    <w:rsid w:val="00845529"/>
    <w:rsid w:val="00845F9B"/>
    <w:rsid w:val="00851CEE"/>
    <w:rsid w:val="00851F2C"/>
    <w:rsid w:val="00853022"/>
    <w:rsid w:val="0085520D"/>
    <w:rsid w:val="00856459"/>
    <w:rsid w:val="00856A27"/>
    <w:rsid w:val="00857E32"/>
    <w:rsid w:val="00860B07"/>
    <w:rsid w:val="00863EE5"/>
    <w:rsid w:val="00870B3F"/>
    <w:rsid w:val="00872EF8"/>
    <w:rsid w:val="00873742"/>
    <w:rsid w:val="00873C68"/>
    <w:rsid w:val="008749FA"/>
    <w:rsid w:val="008820F5"/>
    <w:rsid w:val="008821B6"/>
    <w:rsid w:val="00885749"/>
    <w:rsid w:val="00887461"/>
    <w:rsid w:val="008913CD"/>
    <w:rsid w:val="00893D3B"/>
    <w:rsid w:val="008951F9"/>
    <w:rsid w:val="00895567"/>
    <w:rsid w:val="008A19F3"/>
    <w:rsid w:val="008A1CA5"/>
    <w:rsid w:val="008A3C7E"/>
    <w:rsid w:val="008A3F7E"/>
    <w:rsid w:val="008A447D"/>
    <w:rsid w:val="008A64B5"/>
    <w:rsid w:val="008A6DA5"/>
    <w:rsid w:val="008A7235"/>
    <w:rsid w:val="008B1742"/>
    <w:rsid w:val="008B1B94"/>
    <w:rsid w:val="008B2FF6"/>
    <w:rsid w:val="008B3835"/>
    <w:rsid w:val="008B5671"/>
    <w:rsid w:val="008B57AD"/>
    <w:rsid w:val="008B6BE3"/>
    <w:rsid w:val="008B7023"/>
    <w:rsid w:val="008C0D47"/>
    <w:rsid w:val="008C30AA"/>
    <w:rsid w:val="008C6310"/>
    <w:rsid w:val="008C684C"/>
    <w:rsid w:val="008C6B7D"/>
    <w:rsid w:val="008D40A0"/>
    <w:rsid w:val="008D417C"/>
    <w:rsid w:val="008D6356"/>
    <w:rsid w:val="008D6D40"/>
    <w:rsid w:val="008D6FC3"/>
    <w:rsid w:val="008E2AB2"/>
    <w:rsid w:val="008E4C97"/>
    <w:rsid w:val="008F4105"/>
    <w:rsid w:val="008F5EDA"/>
    <w:rsid w:val="008F6909"/>
    <w:rsid w:val="00900D89"/>
    <w:rsid w:val="00902017"/>
    <w:rsid w:val="00903B70"/>
    <w:rsid w:val="00907058"/>
    <w:rsid w:val="0090747E"/>
    <w:rsid w:val="009078D1"/>
    <w:rsid w:val="00912AA6"/>
    <w:rsid w:val="00915917"/>
    <w:rsid w:val="0091619E"/>
    <w:rsid w:val="00916874"/>
    <w:rsid w:val="0092285C"/>
    <w:rsid w:val="00922A0E"/>
    <w:rsid w:val="009236FA"/>
    <w:rsid w:val="00923D3D"/>
    <w:rsid w:val="009245CF"/>
    <w:rsid w:val="00926CB1"/>
    <w:rsid w:val="00930B24"/>
    <w:rsid w:val="00931494"/>
    <w:rsid w:val="00935C6B"/>
    <w:rsid w:val="00940731"/>
    <w:rsid w:val="00941637"/>
    <w:rsid w:val="0094259B"/>
    <w:rsid w:val="009429E3"/>
    <w:rsid w:val="00944557"/>
    <w:rsid w:val="00946800"/>
    <w:rsid w:val="00950955"/>
    <w:rsid w:val="0095138C"/>
    <w:rsid w:val="00955863"/>
    <w:rsid w:val="00955F81"/>
    <w:rsid w:val="009567E1"/>
    <w:rsid w:val="00957C73"/>
    <w:rsid w:val="009610CF"/>
    <w:rsid w:val="00962BF3"/>
    <w:rsid w:val="009630FF"/>
    <w:rsid w:val="00964CB2"/>
    <w:rsid w:val="0096798D"/>
    <w:rsid w:val="00970E98"/>
    <w:rsid w:val="0097494B"/>
    <w:rsid w:val="00974BE7"/>
    <w:rsid w:val="0097511E"/>
    <w:rsid w:val="0098081B"/>
    <w:rsid w:val="0098133E"/>
    <w:rsid w:val="009863FC"/>
    <w:rsid w:val="0098708B"/>
    <w:rsid w:val="00990B3E"/>
    <w:rsid w:val="00990EAC"/>
    <w:rsid w:val="00991D11"/>
    <w:rsid w:val="0099215D"/>
    <w:rsid w:val="0099717C"/>
    <w:rsid w:val="00997825"/>
    <w:rsid w:val="009A051D"/>
    <w:rsid w:val="009A0A4E"/>
    <w:rsid w:val="009A1CB3"/>
    <w:rsid w:val="009A41C9"/>
    <w:rsid w:val="009A78AA"/>
    <w:rsid w:val="009B1CA4"/>
    <w:rsid w:val="009B3811"/>
    <w:rsid w:val="009B4BB6"/>
    <w:rsid w:val="009B5D4E"/>
    <w:rsid w:val="009B6915"/>
    <w:rsid w:val="009C15AC"/>
    <w:rsid w:val="009C1E84"/>
    <w:rsid w:val="009C2712"/>
    <w:rsid w:val="009C36DE"/>
    <w:rsid w:val="009C47B6"/>
    <w:rsid w:val="009C5201"/>
    <w:rsid w:val="009C62A8"/>
    <w:rsid w:val="009C6785"/>
    <w:rsid w:val="009D0379"/>
    <w:rsid w:val="009D2619"/>
    <w:rsid w:val="009D2856"/>
    <w:rsid w:val="009D2902"/>
    <w:rsid w:val="009D3CC2"/>
    <w:rsid w:val="009D483E"/>
    <w:rsid w:val="009D4B84"/>
    <w:rsid w:val="009D5528"/>
    <w:rsid w:val="009D6117"/>
    <w:rsid w:val="009D69EC"/>
    <w:rsid w:val="009E5890"/>
    <w:rsid w:val="009E6D9C"/>
    <w:rsid w:val="009E7387"/>
    <w:rsid w:val="009F1C8A"/>
    <w:rsid w:val="009F59D7"/>
    <w:rsid w:val="009F6DA9"/>
    <w:rsid w:val="00A0279B"/>
    <w:rsid w:val="00A06116"/>
    <w:rsid w:val="00A108AF"/>
    <w:rsid w:val="00A131CC"/>
    <w:rsid w:val="00A14847"/>
    <w:rsid w:val="00A15633"/>
    <w:rsid w:val="00A169F6"/>
    <w:rsid w:val="00A17043"/>
    <w:rsid w:val="00A22E7D"/>
    <w:rsid w:val="00A257C0"/>
    <w:rsid w:val="00A26122"/>
    <w:rsid w:val="00A3550C"/>
    <w:rsid w:val="00A35F6D"/>
    <w:rsid w:val="00A37489"/>
    <w:rsid w:val="00A41041"/>
    <w:rsid w:val="00A43971"/>
    <w:rsid w:val="00A439AD"/>
    <w:rsid w:val="00A43CE0"/>
    <w:rsid w:val="00A43D43"/>
    <w:rsid w:val="00A5022D"/>
    <w:rsid w:val="00A50EA5"/>
    <w:rsid w:val="00A51A5D"/>
    <w:rsid w:val="00A53EA1"/>
    <w:rsid w:val="00A546A7"/>
    <w:rsid w:val="00A54F03"/>
    <w:rsid w:val="00A56371"/>
    <w:rsid w:val="00A631A3"/>
    <w:rsid w:val="00A6347B"/>
    <w:rsid w:val="00A64A7D"/>
    <w:rsid w:val="00A6518F"/>
    <w:rsid w:val="00A66360"/>
    <w:rsid w:val="00A70C76"/>
    <w:rsid w:val="00A7464D"/>
    <w:rsid w:val="00A80780"/>
    <w:rsid w:val="00A81F71"/>
    <w:rsid w:val="00A849D6"/>
    <w:rsid w:val="00A93B7E"/>
    <w:rsid w:val="00A97234"/>
    <w:rsid w:val="00AA10C2"/>
    <w:rsid w:val="00AA1BDF"/>
    <w:rsid w:val="00AA4573"/>
    <w:rsid w:val="00AA487E"/>
    <w:rsid w:val="00AA6D98"/>
    <w:rsid w:val="00AB047F"/>
    <w:rsid w:val="00AB276B"/>
    <w:rsid w:val="00AB286F"/>
    <w:rsid w:val="00AB465D"/>
    <w:rsid w:val="00AB4A98"/>
    <w:rsid w:val="00AB5D19"/>
    <w:rsid w:val="00AB7875"/>
    <w:rsid w:val="00AC354C"/>
    <w:rsid w:val="00AC3D65"/>
    <w:rsid w:val="00AC4F31"/>
    <w:rsid w:val="00AC53A7"/>
    <w:rsid w:val="00AC7864"/>
    <w:rsid w:val="00AD0740"/>
    <w:rsid w:val="00AD1E5B"/>
    <w:rsid w:val="00AD74DC"/>
    <w:rsid w:val="00AE057F"/>
    <w:rsid w:val="00AE44B8"/>
    <w:rsid w:val="00AE4CE5"/>
    <w:rsid w:val="00AF1A46"/>
    <w:rsid w:val="00AF2899"/>
    <w:rsid w:val="00AF478D"/>
    <w:rsid w:val="00AF5095"/>
    <w:rsid w:val="00AF53FF"/>
    <w:rsid w:val="00AF7668"/>
    <w:rsid w:val="00B06B73"/>
    <w:rsid w:val="00B079FD"/>
    <w:rsid w:val="00B125F0"/>
    <w:rsid w:val="00B129E9"/>
    <w:rsid w:val="00B2160F"/>
    <w:rsid w:val="00B254CC"/>
    <w:rsid w:val="00B27F07"/>
    <w:rsid w:val="00B3164A"/>
    <w:rsid w:val="00B34694"/>
    <w:rsid w:val="00B36C5A"/>
    <w:rsid w:val="00B37E6B"/>
    <w:rsid w:val="00B41551"/>
    <w:rsid w:val="00B426FB"/>
    <w:rsid w:val="00B44150"/>
    <w:rsid w:val="00B57EEF"/>
    <w:rsid w:val="00B57F9F"/>
    <w:rsid w:val="00B62D3F"/>
    <w:rsid w:val="00B63A5B"/>
    <w:rsid w:val="00B6451B"/>
    <w:rsid w:val="00B6574F"/>
    <w:rsid w:val="00B6663A"/>
    <w:rsid w:val="00B7174E"/>
    <w:rsid w:val="00B72B98"/>
    <w:rsid w:val="00B74607"/>
    <w:rsid w:val="00B7531A"/>
    <w:rsid w:val="00B77378"/>
    <w:rsid w:val="00B775B6"/>
    <w:rsid w:val="00B8014A"/>
    <w:rsid w:val="00B804AA"/>
    <w:rsid w:val="00B82040"/>
    <w:rsid w:val="00B84157"/>
    <w:rsid w:val="00B84E51"/>
    <w:rsid w:val="00B84FFA"/>
    <w:rsid w:val="00B91F65"/>
    <w:rsid w:val="00B944DF"/>
    <w:rsid w:val="00B963DF"/>
    <w:rsid w:val="00BA27F1"/>
    <w:rsid w:val="00BA31A5"/>
    <w:rsid w:val="00BA6FC1"/>
    <w:rsid w:val="00BB0350"/>
    <w:rsid w:val="00BB2B37"/>
    <w:rsid w:val="00BB41FD"/>
    <w:rsid w:val="00BB5568"/>
    <w:rsid w:val="00BB567F"/>
    <w:rsid w:val="00BB7AEE"/>
    <w:rsid w:val="00BC0DB0"/>
    <w:rsid w:val="00BC17B4"/>
    <w:rsid w:val="00BC27D9"/>
    <w:rsid w:val="00BC283C"/>
    <w:rsid w:val="00BC4FA9"/>
    <w:rsid w:val="00BC59E7"/>
    <w:rsid w:val="00BD2B75"/>
    <w:rsid w:val="00BD442E"/>
    <w:rsid w:val="00BD46E8"/>
    <w:rsid w:val="00BD738C"/>
    <w:rsid w:val="00BE252D"/>
    <w:rsid w:val="00BE37DA"/>
    <w:rsid w:val="00BE39B8"/>
    <w:rsid w:val="00BE71FF"/>
    <w:rsid w:val="00BF0033"/>
    <w:rsid w:val="00BF44A4"/>
    <w:rsid w:val="00BF5FF3"/>
    <w:rsid w:val="00BF7BFF"/>
    <w:rsid w:val="00C01A01"/>
    <w:rsid w:val="00C035AA"/>
    <w:rsid w:val="00C03E70"/>
    <w:rsid w:val="00C07583"/>
    <w:rsid w:val="00C105A1"/>
    <w:rsid w:val="00C1129C"/>
    <w:rsid w:val="00C11E33"/>
    <w:rsid w:val="00C122F9"/>
    <w:rsid w:val="00C12E1E"/>
    <w:rsid w:val="00C13C45"/>
    <w:rsid w:val="00C1681F"/>
    <w:rsid w:val="00C17699"/>
    <w:rsid w:val="00C21713"/>
    <w:rsid w:val="00C2408C"/>
    <w:rsid w:val="00C2524F"/>
    <w:rsid w:val="00C25B01"/>
    <w:rsid w:val="00C37B30"/>
    <w:rsid w:val="00C421FD"/>
    <w:rsid w:val="00C435ED"/>
    <w:rsid w:val="00C442B5"/>
    <w:rsid w:val="00C44F52"/>
    <w:rsid w:val="00C46F76"/>
    <w:rsid w:val="00C50E9D"/>
    <w:rsid w:val="00C52A0D"/>
    <w:rsid w:val="00C5376A"/>
    <w:rsid w:val="00C53CC6"/>
    <w:rsid w:val="00C54ECE"/>
    <w:rsid w:val="00C54F79"/>
    <w:rsid w:val="00C55685"/>
    <w:rsid w:val="00C55C72"/>
    <w:rsid w:val="00C5676B"/>
    <w:rsid w:val="00C56EAA"/>
    <w:rsid w:val="00C6040D"/>
    <w:rsid w:val="00C61DF4"/>
    <w:rsid w:val="00C66BE2"/>
    <w:rsid w:val="00C66D2E"/>
    <w:rsid w:val="00C7042A"/>
    <w:rsid w:val="00C75924"/>
    <w:rsid w:val="00C86701"/>
    <w:rsid w:val="00C8774D"/>
    <w:rsid w:val="00C92C19"/>
    <w:rsid w:val="00C9376A"/>
    <w:rsid w:val="00C93C3A"/>
    <w:rsid w:val="00C946BB"/>
    <w:rsid w:val="00C94D79"/>
    <w:rsid w:val="00C95B4F"/>
    <w:rsid w:val="00C96227"/>
    <w:rsid w:val="00C96CCB"/>
    <w:rsid w:val="00CA4118"/>
    <w:rsid w:val="00CA462A"/>
    <w:rsid w:val="00CA46E3"/>
    <w:rsid w:val="00CB1422"/>
    <w:rsid w:val="00CB211A"/>
    <w:rsid w:val="00CB3EB2"/>
    <w:rsid w:val="00CB4D1D"/>
    <w:rsid w:val="00CB7F23"/>
    <w:rsid w:val="00CC163A"/>
    <w:rsid w:val="00CC3B6C"/>
    <w:rsid w:val="00CC6028"/>
    <w:rsid w:val="00CC6D7A"/>
    <w:rsid w:val="00CC75F8"/>
    <w:rsid w:val="00CD1405"/>
    <w:rsid w:val="00CE0529"/>
    <w:rsid w:val="00CE3A3D"/>
    <w:rsid w:val="00CE6256"/>
    <w:rsid w:val="00CE7A30"/>
    <w:rsid w:val="00CE7A85"/>
    <w:rsid w:val="00CF3B09"/>
    <w:rsid w:val="00CF4EF6"/>
    <w:rsid w:val="00D032C4"/>
    <w:rsid w:val="00D0476C"/>
    <w:rsid w:val="00D07DCA"/>
    <w:rsid w:val="00D11B47"/>
    <w:rsid w:val="00D1204C"/>
    <w:rsid w:val="00D15007"/>
    <w:rsid w:val="00D16425"/>
    <w:rsid w:val="00D1695C"/>
    <w:rsid w:val="00D17A07"/>
    <w:rsid w:val="00D17B49"/>
    <w:rsid w:val="00D21E52"/>
    <w:rsid w:val="00D24A5D"/>
    <w:rsid w:val="00D24CBA"/>
    <w:rsid w:val="00D26A08"/>
    <w:rsid w:val="00D270A5"/>
    <w:rsid w:val="00D2756B"/>
    <w:rsid w:val="00D3115C"/>
    <w:rsid w:val="00D314BE"/>
    <w:rsid w:val="00D31A36"/>
    <w:rsid w:val="00D31A78"/>
    <w:rsid w:val="00D362BB"/>
    <w:rsid w:val="00D37FCB"/>
    <w:rsid w:val="00D4023D"/>
    <w:rsid w:val="00D4069A"/>
    <w:rsid w:val="00D4644F"/>
    <w:rsid w:val="00D54ECC"/>
    <w:rsid w:val="00D56506"/>
    <w:rsid w:val="00D60F97"/>
    <w:rsid w:val="00D61252"/>
    <w:rsid w:val="00D6226F"/>
    <w:rsid w:val="00D62BFF"/>
    <w:rsid w:val="00D6380C"/>
    <w:rsid w:val="00D664C5"/>
    <w:rsid w:val="00D7189D"/>
    <w:rsid w:val="00D71CBE"/>
    <w:rsid w:val="00D730CA"/>
    <w:rsid w:val="00D76F6E"/>
    <w:rsid w:val="00D77E5F"/>
    <w:rsid w:val="00D801DF"/>
    <w:rsid w:val="00D82DBA"/>
    <w:rsid w:val="00D8472B"/>
    <w:rsid w:val="00D85F2F"/>
    <w:rsid w:val="00D86307"/>
    <w:rsid w:val="00D93BC9"/>
    <w:rsid w:val="00D94F64"/>
    <w:rsid w:val="00D969C0"/>
    <w:rsid w:val="00D978E4"/>
    <w:rsid w:val="00DA0D0C"/>
    <w:rsid w:val="00DA24FA"/>
    <w:rsid w:val="00DA33AC"/>
    <w:rsid w:val="00DA35F9"/>
    <w:rsid w:val="00DA37AE"/>
    <w:rsid w:val="00DA4661"/>
    <w:rsid w:val="00DA535C"/>
    <w:rsid w:val="00DA64D0"/>
    <w:rsid w:val="00DA6582"/>
    <w:rsid w:val="00DA7204"/>
    <w:rsid w:val="00DA7E5F"/>
    <w:rsid w:val="00DB0AE9"/>
    <w:rsid w:val="00DB0DFE"/>
    <w:rsid w:val="00DB44C3"/>
    <w:rsid w:val="00DB67CB"/>
    <w:rsid w:val="00DC22C2"/>
    <w:rsid w:val="00DC298A"/>
    <w:rsid w:val="00DC3D8E"/>
    <w:rsid w:val="00DC50CC"/>
    <w:rsid w:val="00DC52F4"/>
    <w:rsid w:val="00DC575A"/>
    <w:rsid w:val="00DC5FE1"/>
    <w:rsid w:val="00DC7BF7"/>
    <w:rsid w:val="00DD008C"/>
    <w:rsid w:val="00DD2875"/>
    <w:rsid w:val="00DD2B98"/>
    <w:rsid w:val="00DD4754"/>
    <w:rsid w:val="00DD63DC"/>
    <w:rsid w:val="00DE03C1"/>
    <w:rsid w:val="00DE0637"/>
    <w:rsid w:val="00DE18B5"/>
    <w:rsid w:val="00DE487C"/>
    <w:rsid w:val="00DE7D8D"/>
    <w:rsid w:val="00DF05E7"/>
    <w:rsid w:val="00DF09F4"/>
    <w:rsid w:val="00DF1302"/>
    <w:rsid w:val="00DF193A"/>
    <w:rsid w:val="00DF2CB4"/>
    <w:rsid w:val="00E0295B"/>
    <w:rsid w:val="00E02E0B"/>
    <w:rsid w:val="00E04355"/>
    <w:rsid w:val="00E0593E"/>
    <w:rsid w:val="00E11067"/>
    <w:rsid w:val="00E14B5A"/>
    <w:rsid w:val="00E1783E"/>
    <w:rsid w:val="00E21972"/>
    <w:rsid w:val="00E23755"/>
    <w:rsid w:val="00E26720"/>
    <w:rsid w:val="00E26AEF"/>
    <w:rsid w:val="00E31BC3"/>
    <w:rsid w:val="00E32E74"/>
    <w:rsid w:val="00E35A11"/>
    <w:rsid w:val="00E36DF7"/>
    <w:rsid w:val="00E40883"/>
    <w:rsid w:val="00E41AEE"/>
    <w:rsid w:val="00E43C83"/>
    <w:rsid w:val="00E456BB"/>
    <w:rsid w:val="00E4794F"/>
    <w:rsid w:val="00E508A7"/>
    <w:rsid w:val="00E50F24"/>
    <w:rsid w:val="00E50F28"/>
    <w:rsid w:val="00E562A2"/>
    <w:rsid w:val="00E60A44"/>
    <w:rsid w:val="00E63CF4"/>
    <w:rsid w:val="00E64B0B"/>
    <w:rsid w:val="00E6649E"/>
    <w:rsid w:val="00E666EA"/>
    <w:rsid w:val="00E708D5"/>
    <w:rsid w:val="00E72414"/>
    <w:rsid w:val="00E74087"/>
    <w:rsid w:val="00E7685F"/>
    <w:rsid w:val="00E77517"/>
    <w:rsid w:val="00E77BD8"/>
    <w:rsid w:val="00E822B1"/>
    <w:rsid w:val="00E85CEA"/>
    <w:rsid w:val="00E8690C"/>
    <w:rsid w:val="00E909FD"/>
    <w:rsid w:val="00E97C53"/>
    <w:rsid w:val="00E97E37"/>
    <w:rsid w:val="00EA1CEB"/>
    <w:rsid w:val="00EA24CF"/>
    <w:rsid w:val="00EA321D"/>
    <w:rsid w:val="00EA6493"/>
    <w:rsid w:val="00EA6E85"/>
    <w:rsid w:val="00EA70F3"/>
    <w:rsid w:val="00EA7476"/>
    <w:rsid w:val="00EA7520"/>
    <w:rsid w:val="00EB0651"/>
    <w:rsid w:val="00EB0BCD"/>
    <w:rsid w:val="00EB1326"/>
    <w:rsid w:val="00EB1F89"/>
    <w:rsid w:val="00EB1FC2"/>
    <w:rsid w:val="00EB53F9"/>
    <w:rsid w:val="00EC14DF"/>
    <w:rsid w:val="00EC18F8"/>
    <w:rsid w:val="00EC1BB9"/>
    <w:rsid w:val="00EC20C4"/>
    <w:rsid w:val="00EC2311"/>
    <w:rsid w:val="00EC2F94"/>
    <w:rsid w:val="00EC6711"/>
    <w:rsid w:val="00ED219C"/>
    <w:rsid w:val="00ED3B32"/>
    <w:rsid w:val="00ED40A5"/>
    <w:rsid w:val="00ED4232"/>
    <w:rsid w:val="00ED4484"/>
    <w:rsid w:val="00ED6B45"/>
    <w:rsid w:val="00ED7346"/>
    <w:rsid w:val="00ED77F3"/>
    <w:rsid w:val="00ED7AA1"/>
    <w:rsid w:val="00EE14D3"/>
    <w:rsid w:val="00EE45D4"/>
    <w:rsid w:val="00EE7DDF"/>
    <w:rsid w:val="00EF013C"/>
    <w:rsid w:val="00EF1410"/>
    <w:rsid w:val="00EF14F6"/>
    <w:rsid w:val="00EF301A"/>
    <w:rsid w:val="00EF4A42"/>
    <w:rsid w:val="00EF72B5"/>
    <w:rsid w:val="00F03FE3"/>
    <w:rsid w:val="00F056AF"/>
    <w:rsid w:val="00F05BB5"/>
    <w:rsid w:val="00F113BF"/>
    <w:rsid w:val="00F125E9"/>
    <w:rsid w:val="00F16EDB"/>
    <w:rsid w:val="00F20633"/>
    <w:rsid w:val="00F20ED0"/>
    <w:rsid w:val="00F2337D"/>
    <w:rsid w:val="00F25908"/>
    <w:rsid w:val="00F26E37"/>
    <w:rsid w:val="00F326EF"/>
    <w:rsid w:val="00F32A7C"/>
    <w:rsid w:val="00F342E1"/>
    <w:rsid w:val="00F34EC4"/>
    <w:rsid w:val="00F37329"/>
    <w:rsid w:val="00F374E5"/>
    <w:rsid w:val="00F413EB"/>
    <w:rsid w:val="00F4271F"/>
    <w:rsid w:val="00F431DE"/>
    <w:rsid w:val="00F456BA"/>
    <w:rsid w:val="00F51335"/>
    <w:rsid w:val="00F5534E"/>
    <w:rsid w:val="00F6042B"/>
    <w:rsid w:val="00F617D8"/>
    <w:rsid w:val="00F62DCD"/>
    <w:rsid w:val="00F64171"/>
    <w:rsid w:val="00F655C3"/>
    <w:rsid w:val="00F6661E"/>
    <w:rsid w:val="00F7153B"/>
    <w:rsid w:val="00F7451A"/>
    <w:rsid w:val="00F745DD"/>
    <w:rsid w:val="00F74F86"/>
    <w:rsid w:val="00F75189"/>
    <w:rsid w:val="00F76B03"/>
    <w:rsid w:val="00F76EBD"/>
    <w:rsid w:val="00F777E1"/>
    <w:rsid w:val="00F82D9D"/>
    <w:rsid w:val="00F8478E"/>
    <w:rsid w:val="00F84AC0"/>
    <w:rsid w:val="00F84B99"/>
    <w:rsid w:val="00F84FF8"/>
    <w:rsid w:val="00F85769"/>
    <w:rsid w:val="00F85B2E"/>
    <w:rsid w:val="00F8700A"/>
    <w:rsid w:val="00F87D66"/>
    <w:rsid w:val="00F92E0D"/>
    <w:rsid w:val="00F961E8"/>
    <w:rsid w:val="00FA3223"/>
    <w:rsid w:val="00FA6956"/>
    <w:rsid w:val="00FB0572"/>
    <w:rsid w:val="00FB05EA"/>
    <w:rsid w:val="00FB25A6"/>
    <w:rsid w:val="00FB2D3D"/>
    <w:rsid w:val="00FB2D42"/>
    <w:rsid w:val="00FB65FB"/>
    <w:rsid w:val="00FB744D"/>
    <w:rsid w:val="00FB7980"/>
    <w:rsid w:val="00FB7A46"/>
    <w:rsid w:val="00FC7585"/>
    <w:rsid w:val="00FD012F"/>
    <w:rsid w:val="00FD0C4A"/>
    <w:rsid w:val="00FD2680"/>
    <w:rsid w:val="00FD3CAC"/>
    <w:rsid w:val="00FD5A94"/>
    <w:rsid w:val="00FD73B1"/>
    <w:rsid w:val="00FE1194"/>
    <w:rsid w:val="00FE3EB0"/>
    <w:rsid w:val="00FE5B2D"/>
    <w:rsid w:val="00FE774F"/>
    <w:rsid w:val="00FE77D9"/>
    <w:rsid w:val="00FF2EF8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7E6942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1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3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2">
    <w:name w:val="toc 1"/>
    <w:aliases w:val="vguC_Contents1"/>
    <w:basedOn w:val="a1"/>
    <w:next w:val="a1"/>
    <w:link w:val="13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2"/>
    <w:link w:val="12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DF05E7"/>
  </w:style>
  <w:style w:type="table" w:customStyle="1" w:styleId="14">
    <w:name w:val="Сетка таблицы1"/>
    <w:basedOn w:val="a3"/>
    <w:next w:val="ac"/>
    <w:uiPriority w:val="39"/>
    <w:rsid w:val="00FB25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1">
    <w:name w:val="my-1"/>
    <w:basedOn w:val="a1"/>
    <w:rsid w:val="00BD46E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c">
    <w:name w:val="Unresolved Mention"/>
    <w:basedOn w:val="a2"/>
    <w:uiPriority w:val="99"/>
    <w:semiHidden/>
    <w:unhideWhenUsed/>
    <w:rsid w:val="00EE7DDF"/>
    <w:rPr>
      <w:color w:val="605E5C"/>
      <w:shd w:val="clear" w:color="auto" w:fill="E1DFDD"/>
    </w:rPr>
  </w:style>
  <w:style w:type="paragraph" w:customStyle="1" w:styleId="10">
    <w:name w:val="1."/>
    <w:basedOn w:val="a0"/>
    <w:link w:val="15"/>
    <w:qFormat/>
    <w:rsid w:val="00AB286F"/>
    <w:pPr>
      <w:keepLines w:val="0"/>
      <w:numPr>
        <w:numId w:val="6"/>
      </w:numPr>
      <w:tabs>
        <w:tab w:val="clear" w:pos="1276"/>
      </w:tabs>
    </w:pPr>
    <w:rPr>
      <w:rFonts w:eastAsia="Calibri" w:cs="Times New Roman"/>
      <w:b/>
      <w:bCs/>
      <w:color w:val="1F1F1F"/>
      <w:szCs w:val="24"/>
      <w:shd w:val="clear" w:color="auto" w:fill="FFFFFF"/>
    </w:rPr>
  </w:style>
  <w:style w:type="character" w:customStyle="1" w:styleId="15">
    <w:name w:val="1. Знак"/>
    <w:basedOn w:val="a2"/>
    <w:link w:val="10"/>
    <w:rsid w:val="00AB286F"/>
    <w:rPr>
      <w:rFonts w:ascii="Times New Roman" w:eastAsia="Calibri" w:hAnsi="Times New Roman" w:cs="Times New Roman"/>
      <w:b/>
      <w:bCs/>
      <w:color w:val="1F1F1F"/>
      <w:sz w:val="24"/>
      <w:szCs w:val="24"/>
    </w:rPr>
  </w:style>
  <w:style w:type="character" w:styleId="afd">
    <w:name w:val="Strong"/>
    <w:basedOn w:val="a2"/>
    <w:uiPriority w:val="22"/>
    <w:qFormat/>
    <w:rsid w:val="00E40883"/>
    <w:rPr>
      <w:b/>
      <w:bCs/>
    </w:rPr>
  </w:style>
  <w:style w:type="character" w:styleId="HTML">
    <w:name w:val="HTML Code"/>
    <w:basedOn w:val="a2"/>
    <w:uiPriority w:val="99"/>
    <w:semiHidden/>
    <w:unhideWhenUsed/>
    <w:rsid w:val="004E1AA6"/>
    <w:rPr>
      <w:rFonts w:ascii="Courier New" w:eastAsia="Times New Roman" w:hAnsi="Courier New" w:cs="Courier New"/>
      <w:sz w:val="20"/>
      <w:szCs w:val="20"/>
    </w:rPr>
  </w:style>
  <w:style w:type="paragraph" w:styleId="afe">
    <w:name w:val="Normal (Web)"/>
    <w:basedOn w:val="a1"/>
    <w:uiPriority w:val="99"/>
    <w:semiHidden/>
    <w:unhideWhenUsed/>
    <w:rsid w:val="005D1B5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aff">
    <w:name w:val="Текст документа"/>
    <w:basedOn w:val="a1"/>
    <w:rsid w:val="005D1B5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character" w:customStyle="1" w:styleId="eop">
    <w:name w:val="eop"/>
    <w:basedOn w:val="a2"/>
    <w:rsid w:val="004B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3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13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073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6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B71F8A-ABB9-45DD-89A4-8BB17A1B08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149</TotalTime>
  <Pages>15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Вершинина Нелли Денисовна</cp:lastModifiedBy>
  <cp:revision>53</cp:revision>
  <cp:lastPrinted>2023-10-26T17:44:00Z</cp:lastPrinted>
  <dcterms:created xsi:type="dcterms:W3CDTF">2025-10-26T20:26:00Z</dcterms:created>
  <dcterms:modified xsi:type="dcterms:W3CDTF">2025-10-28T19:01:00Z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